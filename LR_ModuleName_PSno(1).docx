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A764D" w:rsidR="00746D2E" w:rsidP="09D4F38C" w:rsidRDefault="008C657A" w14:paraId="48DC9A50" w14:textId="3570FDD2">
      <w:pPr>
        <w:tabs>
          <w:tab w:val="left" w:pos="9630"/>
        </w:tabs>
        <w:ind w:firstLine="0"/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  <w:lang w:val="en-IN" w:eastAsia="en-IN" w:bidi="kn-IN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1312" behindDoc="0" locked="0" layoutInCell="1" allowOverlap="1" wp14:anchorId="48DC9B2C" wp14:editId="54D8C441">
                <wp:simplePos x="0" y="0"/>
                <wp:positionH relativeFrom="column">
                  <wp:posOffset>571500</wp:posOffset>
                </wp:positionH>
                <wp:positionV relativeFrom="paragraph">
                  <wp:posOffset>-171451</wp:posOffset>
                </wp:positionV>
                <wp:extent cx="4101928" cy="3122778"/>
                <wp:effectExtent l="0" t="0" r="0" b="190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01928" cy="3122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8C657A" w:rsidR="009818CF" w:rsidP="00860730" w:rsidRDefault="009818CF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Cs w:val="24"/>
                                <w:lang w:val="it-IT"/>
                              </w:rPr>
                            </w:pP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Learning Report – </w:t>
                            </w:r>
                            <w:r w:rsidRPr="008C657A" w:rsid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Applied </w:t>
                            </w: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S</w:t>
                            </w:r>
                            <w:r w:rsidRPr="008C657A" w:rsid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>ystem</w:t>
                            </w:r>
                            <w:r w:rsidRP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 Development Life Cycle</w:t>
                            </w:r>
                            <w:r w:rsidRPr="008C657A" w:rsidR="008C657A">
                              <w:rPr>
                                <w:rFonts w:ascii="Arial" w:hAnsi="Arial" w:cs="Arial"/>
                                <w:sz w:val="48"/>
                                <w:szCs w:val="18"/>
                              </w:rPr>
                              <w:t xml:space="preserve"> and Software Testing</w:t>
                            </w:r>
                          </w:p>
                          <w:p w:rsidRPr="00F40045" w:rsidR="009818CF" w:rsidP="00860730" w:rsidRDefault="009818CF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Pr="00F40045" w:rsidR="009818CF" w:rsidP="00860730" w:rsidRDefault="009818CF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Pr="00417AA7" w:rsidR="009818CF" w:rsidP="00860730" w:rsidRDefault="009818C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xmlns:w14="http://schemas.microsoft.com/office/word/2010/wordml" xmlns:w="http://schemas.openxmlformats.org/wordprocessingml/2006/main" w14:anchorId="2FBF1F2B">
              <v:shapetype xmlns:o="urn:schemas-microsoft-com:office:office" xmlns:v="urn:schemas-microsoft-com:vml" xmlns:w14="http://schemas.microsoft.com/office/word/2010/wordml" id="_x0000_t202" coordsize="21600,21600" o:spt="202" path="m,l,21600r21600,l21600,xe" w14:anchorId="48DC9B2C">
                <v:stroke xmlns:v="urn:schemas-microsoft-com:vml" joinstyle="miter"/>
                <v:path xmlns:o="urn:schemas-microsoft-com:office:office" xmlns:v="urn:schemas-microsoft-com:vml" gradientshapeok="t" o:connecttype="rect"/>
              </v:shapetype>
              <v:shape xmlns:o="urn:schemas-microsoft-com:office:office" xmlns:v="urn:schemas-microsoft-com:vml" id="Text Box 108" style="position:absolute;left:0;text-align:left;margin-left:45pt;margin-top:-13.5pt;width:332pt;height:2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R7fgIAAGc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"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Pr="008C657A" w:rsidR="009818CF" w:rsidP="00860730" w:rsidRDefault="009818CF" w14:paraId="012102D1" w14:textId="19B7C781">
                      <w:pPr xmlns:w="http://schemas.openxmlformats.org/wordprocessingml/2006/main">
                        <w:jc xmlns:w="http://schemas.openxmlformats.org/wordprocessingml/2006/main" w:val="center"/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iCs xmlns:w="http://schemas.openxmlformats.org/wordprocessingml/2006/main"/>
                          <w:color xmlns:w="http://schemas.openxmlformats.org/wordprocessingml/2006/main" w:val="000000" w:themeColor="text1"/>
                          <w:szCs xmlns:w="http://schemas.openxmlformats.org/wordprocessingml/2006/main" w:val="24"/>
                          <w:lang xmlns:w="http://schemas.openxmlformats.org/wordprocessingml/2006/main" w:val="it-IT"/>
                        </w:rPr>
                      </w:pPr>
                      <w:r xmlns:w="http://schemas.openxmlformats.org/wordprocessingml/2006/main" w:rsidRPr="008C657A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48"/>
                          <w:szCs xmlns:w="http://schemas.openxmlformats.org/wordprocessingml/2006/main" w:val="18"/>
                        </w:rPr>
                        <w:t xmlns:w="http://schemas.openxmlformats.org/wordprocessingml/2006/main" xml:space="preserve">Learning Report – </w:t>
                      </w:r>
                      <w:r xmlns:w="http://schemas.openxmlformats.org/wordprocessingml/2006/main" w:rsidRPr="008C657A" w:rsidR="008C657A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48"/>
                          <w:szCs xmlns:w="http://schemas.openxmlformats.org/wordprocessingml/2006/main" w:val="18"/>
                        </w:rPr>
                        <w:t xmlns:w="http://schemas.openxmlformats.org/wordprocessingml/2006/main" xml:space="preserve">Applied </w:t>
                      </w:r>
                      <w:r xmlns:w="http://schemas.openxmlformats.org/wordprocessingml/2006/main" w:rsidRPr="008C657A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48"/>
                          <w:szCs xmlns:w="http://schemas.openxmlformats.org/wordprocessingml/2006/main" w:val="18"/>
                        </w:rPr>
                        <w:t xmlns:w="http://schemas.openxmlformats.org/wordprocessingml/2006/main">S</w:t>
                      </w:r>
                      <w:r xmlns:w="http://schemas.openxmlformats.org/wordprocessingml/2006/main" w:rsidRPr="008C657A" w:rsidR="008C657A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48"/>
                          <w:szCs xmlns:w="http://schemas.openxmlformats.org/wordprocessingml/2006/main" w:val="18"/>
                        </w:rPr>
                        <w:t xmlns:w="http://schemas.openxmlformats.org/wordprocessingml/2006/main">ystem</w:t>
                      </w:r>
                      <w:r xmlns:w="http://schemas.openxmlformats.org/wordprocessingml/2006/main" w:rsidRPr="008C657A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48"/>
                          <w:szCs xmlns:w="http://schemas.openxmlformats.org/wordprocessingml/2006/main" w:val="18"/>
                        </w:rPr>
                        <w:t xmlns:w="http://schemas.openxmlformats.org/wordprocessingml/2006/main" xml:space="preserve"> Development Life Cycle</w:t>
                      </w:r>
                      <w:r xmlns:w="http://schemas.openxmlformats.org/wordprocessingml/2006/main" w:rsidRPr="008C657A" w:rsidR="008C657A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48"/>
                          <w:szCs xmlns:w="http://schemas.openxmlformats.org/wordprocessingml/2006/main" w:val="18"/>
                        </w:rPr>
                        <w:t xmlns:w="http://schemas.openxmlformats.org/wordprocessingml/2006/main" xml:space="preserve"> and Software Testing</w:t>
                      </w:r>
                    </w:p>
                    <w:p xmlns:w14="http://schemas.microsoft.com/office/word/2010/wordml" xmlns:w="http://schemas.openxmlformats.org/wordprocessingml/2006/main" w:rsidRPr="00F40045" w:rsidR="009818CF" w:rsidP="00860730" w:rsidRDefault="009818CF" w14:paraId="672A6659" w14:textId="77777777">
                      <w:pPr xmlns:w="http://schemas.openxmlformats.org/wordprocessingml/2006/main">
                        <w:jc xmlns:w="http://schemas.openxmlformats.org/wordprocessingml/2006/main" w:val="center"/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iCs xmlns:w="http://schemas.openxmlformats.org/wordprocessingml/2006/main"/>
                          <w:color xmlns:w="http://schemas.openxmlformats.org/wordprocessingml/2006/main" w:val="000000" w:themeColor="text1"/>
                          <w:sz xmlns:w="http://schemas.openxmlformats.org/wordprocessingml/2006/main" w:val="28"/>
                          <w:szCs xmlns:w="http://schemas.openxmlformats.org/wordprocessingml/2006/main" w:val="30"/>
                          <w:lang xmlns:w="http://schemas.openxmlformats.org/wordprocessingml/2006/main" w:val="it-IT"/>
                        </w:rPr>
                      </w:pPr>
                    </w:p>
                    <w:p xmlns:w14="http://schemas.microsoft.com/office/word/2010/wordml" xmlns:w="http://schemas.openxmlformats.org/wordprocessingml/2006/main" w:rsidRPr="00F40045" w:rsidR="009818CF" w:rsidP="00860730" w:rsidRDefault="009818CF" w14:paraId="0A37501D" w14:textId="77777777">
                      <w:pPr xmlns:w="http://schemas.openxmlformats.org/wordprocessingml/2006/main">
                        <w:jc xmlns:w="http://schemas.openxmlformats.org/wordprocessingml/2006/main" w:val="center"/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iCs xmlns:w="http://schemas.openxmlformats.org/wordprocessingml/2006/main"/>
                          <w:color xmlns:w="http://schemas.openxmlformats.org/wordprocessingml/2006/main" w:val="000000" w:themeColor="text1"/>
                          <w:sz xmlns:w="http://schemas.openxmlformats.org/wordprocessingml/2006/main" w:val="28"/>
                          <w:szCs xmlns:w="http://schemas.openxmlformats.org/wordprocessingml/2006/main" w:val="30"/>
                          <w:lang xmlns:w="http://schemas.openxmlformats.org/wordprocessingml/2006/main" w:val="it-IT"/>
                        </w:rPr>
                      </w:pPr>
                    </w:p>
                    <w:p xmlns:w14="http://schemas.microsoft.com/office/word/2010/wordml" xmlns:w="http://schemas.openxmlformats.org/wordprocessingml/2006/main" w:rsidRPr="00417AA7" w:rsidR="009818CF" w:rsidP="00860730" w:rsidRDefault="009818CF" w14:paraId="5DAB6C7B" w14:textId="77777777">
                      <w:pPr xmlns:w="http://schemas.openxmlformats.org/wordprocessingml/2006/main">
                        <w:jc xmlns:w="http://schemas.openxmlformats.org/wordprocessingml/2006/main" w:val="center"/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sz xmlns:w="http://schemas.openxmlformats.org/wordprocessingml/2006/main" w:val="24"/>
                          <w:szCs xmlns:w="http://schemas.openxmlformats.org/wordprocessingml/2006/main"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764D" w:rsidR="007A4FC8">
        <w:rPr>
          <w:rFonts w:asciiTheme="minorHAnsi" w:hAnsiTheme="minorHAnsi" w:cstheme="minorHAnsi"/>
          <w:noProof/>
          <w:sz w:val="24"/>
          <w:szCs w:val="24"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77DC82FE">
            <wp:simplePos x="0" y="0"/>
            <wp:positionH relativeFrom="page">
              <wp:posOffset>-47625</wp:posOffset>
            </wp:positionH>
            <wp:positionV relativeFrom="paragraph">
              <wp:posOffset>-1191895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name="_Hlk51421161" w:id="0"/>
      <w:bookmarkEnd w:id="0"/>
      <w:r w:rsidRPr="007A764D" w:rsidR="00860730">
        <w:rPr>
          <w:rFonts w:asciiTheme="minorHAnsi" w:hAnsiTheme="minorHAnsi" w:cstheme="minorHAnsi"/>
          <w:noProof/>
          <w:sz w:val="24"/>
          <w:szCs w:val="24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BF30B42">
              <v:group id="Group 7" style="position:absolute;margin-left:-19pt;margin-top:-38.1pt;width:62.9pt;height:66.5pt;z-index:251658241;mso-position-horizontal-relative:margin;mso-width-relative:margin;mso-height-relative:margin" coordsize="15335,16208" o:spid="_x0000_s1026" w14:anchorId="15C075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style="position:absolute;width:12334;height:16208;visibility:visible;mso-wrap-style:square;v-text-anchor:top" coordsize="777,1021" o:spid="_x0000_s1027" fillcolor="#058eff" stroked="f" path="m621,l,1021r621,l777,785r-546,l699,,6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>
                  <v:path arrowok="t" o:connecttype="custom" o:connectlocs="985838,0;0,1620837;985838,1620837;1233488,1246187;366713,1246187;1109663,0;985838,0" o:connectangles="0,0,0,0,0,0,0"/>
                </v:shape>
                <v:shape id="Freeform 106" style="position:absolute;left:7191;width:8144;height:11366;visibility:visible;mso-wrap-style:square;v-text-anchor:top" coordsize="513,716" o:spid="_x0000_s1028" fillcolor="#058eff" stroked="f" path="m435,r78,l78,716,,716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7A764D" w:rsidR="00860730">
        <w:rPr>
          <w:rFonts w:asciiTheme="minorHAnsi" w:hAnsiTheme="minorHAnsi" w:cstheme="minorHAnsi"/>
          <w:noProof/>
          <w:color w:val="000000" w:themeColor="text1"/>
          <w:sz w:val="24"/>
          <w:szCs w:val="24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DF1615">
              <v:group id="Group 10" style="position:absolute;margin-left:375.5pt;margin-top:.6pt;width:58.85pt;height:63.7pt;z-index:251658242;mso-width-relative:margin;mso-height-relative:margin" coordsize="15001,16240" coordorigin="48550,10748" o:spid="_x0000_s1026" w14:anchorId="457BB7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style="position:absolute;left:51058;top:10748;width:12493;height:3937;visibility:visible;mso-wrap-style:square;v-text-anchor:top" coordsize="787,248" o:spid="_x0000_s1027" fillcolor="#058eff" stroked="f" path="m402,248r231,l787,,151,,,246r402,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>
                  <v:path arrowok="t" o:connecttype="custom" o:connectlocs="638175,393700;1004888,393700;1249363,0;239713,0;0,390525;638175,393700" o:connectangles="0,0,0,0,0,0"/>
                </v:shape>
                <v:shape id="Freeform 102" style="position:absolute;left:52375;top:15749;width:8097;height:11240;visibility:visible;mso-wrap-style:square;v-text-anchor:top" coordsize="510,708" o:spid="_x0000_s1028" fillcolor="#058eff" stroked="f" path="m435,r75,l78,708,,708,4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>
                  <v:path arrowok="t" o:connecttype="custom" o:connectlocs="690563,0;809625,0;123825,1123950;0,1123950;690563,0" o:connectangles="0,0,0,0,0"/>
                </v:shape>
                <v:shape id="Freeform 103" style="position:absolute;left:48550;top:15749;width:8032;height:11240;visibility:visible;mso-wrap-style:square;v-text-anchor:top" coordsize="506,708" o:spid="_x0000_s1029" fillcolor="#058eff" stroked="f" path="m430,r76,l76,708,,708,4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Pr="7419D3AD" w:rsidR="00635128">
        <w:rPr>
          <w:rFonts w:ascii="Calibri" w:hAnsi="Calibri" w:cs="Calibri" w:asciiTheme="minorAscii" w:hAnsiTheme="minorAscii" w:cstheme="minorAscii"/>
          <w:sz w:val="24"/>
          <w:szCs w:val="24"/>
        </w:rPr>
        <w:t>./</w:t>
      </w:r>
    </w:p>
    <w:p w:rsidRPr="007A764D" w:rsidR="00963DA6" w:rsidP="00963DA6" w:rsidRDefault="002006D8" w14:paraId="48DC9A51" w14:textId="35488D9D">
      <w:pPr>
        <w:ind w:firstLine="0"/>
        <w:rPr>
          <w:rFonts w:asciiTheme="minorHAnsi" w:hAnsiTheme="minorHAnsi" w:cstheme="minorHAnsi"/>
          <w:sz w:val="24"/>
          <w:szCs w:val="24"/>
        </w:rPr>
      </w:pPr>
      <w:r w:rsidRPr="007A764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3" behindDoc="0" locked="0" layoutInCell="1" allowOverlap="1" wp14:anchorId="15FE4644" wp14:editId="3504A71F">
            <wp:simplePos x="0" y="0"/>
            <wp:positionH relativeFrom="column">
              <wp:posOffset>190500</wp:posOffset>
            </wp:positionH>
            <wp:positionV relativeFrom="paragraph">
              <wp:posOffset>5005705</wp:posOffset>
            </wp:positionV>
            <wp:extent cx="1973580" cy="168148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8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419D3AD" w:rsidR="00963DA6">
        <w:rPr>
          <w:rFonts w:ascii="Calibri" w:hAnsi="Calibri" w:cs="Calibri" w:asciiTheme="minorAscii" w:hAnsiTheme="minorAscii" w:cstheme="minorAscii"/>
          <w:sz w:val="24"/>
          <w:szCs w:val="24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Pr="007A764D" w:rsidR="00503D7B" w:rsidTr="09D4F38C" w14:paraId="48DC9A58" w14:textId="77777777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tcMar/>
            <w:vAlign w:val="center"/>
          </w:tcPr>
          <w:p w:rsidRPr="007A764D" w:rsidR="002979C3" w:rsidP="004817E1" w:rsidRDefault="00AD504B" w14:paraId="48DC9A52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Ver.</w:t>
            </w:r>
            <w:r w:rsidRPr="007A764D" w:rsidR="00127B90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tcMar/>
            <w:vAlign w:val="center"/>
          </w:tcPr>
          <w:p w:rsidRPr="007A764D" w:rsidR="002979C3" w:rsidP="004817E1" w:rsidRDefault="002979C3" w14:paraId="48DC9A53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tcMar/>
            <w:vAlign w:val="center"/>
          </w:tcPr>
          <w:p w:rsidRPr="007A764D" w:rsidR="002979C3" w:rsidP="004817E1" w:rsidRDefault="002979C3" w14:paraId="48DC9A54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tcMar/>
            <w:vAlign w:val="center"/>
          </w:tcPr>
          <w:p w:rsidRPr="007A764D" w:rsidR="002979C3" w:rsidP="004817E1" w:rsidRDefault="002979C3" w14:paraId="48DC9A55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bCs w:val="0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tcMar/>
            <w:vAlign w:val="center"/>
          </w:tcPr>
          <w:p w:rsidRPr="007A764D" w:rsidR="002979C3" w:rsidP="004817E1" w:rsidRDefault="006E2848" w14:paraId="48DC9A56" w14:textId="0A8C5B59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To be a</w:t>
            </w:r>
            <w:r w:rsidRPr="007A764D" w:rsidR="00AD504B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pproved </w:t>
            </w:r>
            <w:proofErr w:type="gramStart"/>
            <w:r w:rsidRPr="007A764D" w:rsidR="00AD504B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By</w:t>
            </w:r>
            <w:proofErr w:type="gramEnd"/>
            <w:r w:rsidRPr="007A764D" w:rsidR="00AD504B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302" w:type="pct"/>
            <w:shd w:val="clear" w:color="auto" w:fill="548DD4" w:themeFill="text2" w:themeFillTint="99"/>
            <w:tcMar/>
            <w:vAlign w:val="center"/>
          </w:tcPr>
          <w:p w:rsidRPr="007A764D" w:rsidR="002979C3" w:rsidP="004817E1" w:rsidRDefault="009C5EB3" w14:paraId="48DC9A57" w14:textId="77777777">
            <w:pPr>
              <w:ind w:left="-36" w:firstLine="12"/>
              <w:jc w:val="center"/>
              <w:rPr>
                <w:rStyle w:val="Strong"/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7A764D">
              <w:rPr>
                <w:rFonts w:asciiTheme="minorHAnsi" w:hAnsiTheme="minorHAnsi" w:cstheme="minorHAnsi"/>
                <w:b/>
                <w:bCs/>
                <w:color w:val="FFFFFF"/>
                <w:sz w:val="24"/>
                <w:szCs w:val="24"/>
              </w:rPr>
              <w:t>Remarks/Revision Details</w:t>
            </w:r>
          </w:p>
        </w:tc>
      </w:tr>
      <w:tr w:rsidRPr="007A764D" w:rsidR="002979C3" w:rsidTr="09D4F38C" w14:paraId="48DC9A5F" w14:textId="77777777">
        <w:trPr>
          <w:cantSplit/>
          <w:trHeight w:val="273"/>
        </w:trPr>
        <w:tc>
          <w:tcPr>
            <w:tcW w:w="609" w:type="pct"/>
            <w:tcMar/>
            <w:vAlign w:val="center"/>
          </w:tcPr>
          <w:p w:rsidRPr="007A764D" w:rsidR="002979C3" w:rsidP="004817E1" w:rsidRDefault="00C66417" w14:paraId="48DC9A59" w14:textId="5B90D161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 w:rsidRPr="007A764D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518" w:type="pct"/>
            <w:tcMar/>
            <w:vAlign w:val="center"/>
          </w:tcPr>
          <w:p w:rsidRPr="007A764D" w:rsidR="002979C3" w:rsidP="004817E1" w:rsidRDefault="002979C3" w14:paraId="48DC9A5A" w14:textId="090C71F0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tcMar/>
            <w:vAlign w:val="center"/>
          </w:tcPr>
          <w:p w:rsidRPr="007A764D" w:rsidR="001B4CE7" w:rsidP="004817E1" w:rsidRDefault="006E2848" w14:paraId="48DC9A5B" w14:textId="4DBCE0EA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785" w:type="pct"/>
            <w:tcMar/>
            <w:vAlign w:val="center"/>
          </w:tcPr>
          <w:p w:rsidRPr="007A764D" w:rsidR="002979C3" w:rsidP="004817E1" w:rsidRDefault="006E2848" w14:paraId="48DC9A5C" w14:textId="357A36DF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Name/PS No</w:t>
            </w:r>
          </w:p>
        </w:tc>
        <w:tc>
          <w:tcPr>
            <w:tcW w:w="923" w:type="pct"/>
            <w:tcMar/>
            <w:vAlign w:val="center"/>
          </w:tcPr>
          <w:p w:rsidRPr="007A764D" w:rsidR="002979C3" w:rsidP="004817E1" w:rsidRDefault="006E2848" w14:paraId="48DC9A5D" w14:textId="18F99A6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M</w:t>
            </w:r>
            <w:r>
              <w:rPr>
                <w:rStyle w:val="normaltextrun"/>
                <w:rFonts w:cs="Arial"/>
                <w:color w:val="000000"/>
                <w:shd w:val="clear" w:color="auto" w:fill="FFFFFF"/>
              </w:rPr>
              <w:t>odule Owner Name</w:t>
            </w:r>
          </w:p>
        </w:tc>
        <w:tc>
          <w:tcPr>
            <w:tcW w:w="1302" w:type="pct"/>
            <w:tcMar/>
            <w:vAlign w:val="center"/>
          </w:tcPr>
          <w:p w:rsidRPr="007A764D" w:rsidR="002979C3" w:rsidP="004817E1" w:rsidRDefault="006E2848" w14:paraId="48DC9A5E" w14:textId="3980460F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Comments </w:t>
            </w:r>
          </w:p>
        </w:tc>
      </w:tr>
      <w:tr w:rsidRPr="007A764D" w:rsidR="00EF2B08" w:rsidTr="09D4F38C" w14:paraId="48DC9A66" w14:textId="77777777">
        <w:trPr>
          <w:cantSplit/>
          <w:trHeight w:val="273"/>
        </w:trPr>
        <w:tc>
          <w:tcPr>
            <w:tcW w:w="609" w:type="pct"/>
            <w:tcMar/>
            <w:vAlign w:val="center"/>
          </w:tcPr>
          <w:p w:rsidRPr="007A764D" w:rsidR="00EF2B08" w:rsidP="004817E1" w:rsidRDefault="00AB0038" w14:paraId="48DC9A60" w14:textId="1BA1740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518" w:type="pct"/>
            <w:tcMar/>
            <w:vAlign w:val="center"/>
          </w:tcPr>
          <w:p w:rsidRPr="007A764D" w:rsidR="00EF2B08" w:rsidP="7419D3AD" w:rsidRDefault="00EF2B08" w14:paraId="48DC9A61" w14:textId="3037BC00">
            <w:pPr>
              <w:pStyle w:val="TableText"/>
              <w:spacing w:after="0"/>
              <w:ind w:left="-54" w:hanging="12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09D4F38C" w:rsidR="09D4F38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15/02/21</w:t>
            </w:r>
          </w:p>
        </w:tc>
        <w:tc>
          <w:tcPr>
            <w:tcW w:w="863" w:type="pct"/>
            <w:tcMar/>
            <w:vAlign w:val="center"/>
          </w:tcPr>
          <w:p w:rsidRPr="007A764D" w:rsidR="00EF2B08" w:rsidP="40301538" w:rsidRDefault="00EF2B08" w14:paraId="48DC9A62" w14:textId="03EE4BA2">
            <w:pPr>
              <w:pStyle w:val="TableText"/>
              <w:spacing w:after="0"/>
              <w:ind w:left="-54" w:firstLine="5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785" w:type="pct"/>
            <w:tcMar/>
            <w:vAlign w:val="center"/>
          </w:tcPr>
          <w:p w:rsidRPr="007A764D" w:rsidR="00EF2B08" w:rsidP="7419D3AD" w:rsidRDefault="00EF2B08" w14:paraId="48DC9A63" w14:textId="417B89A1">
            <w:pPr>
              <w:pStyle w:val="TableText"/>
              <w:spacing w:after="0"/>
              <w:ind w:left="-54" w:firstLine="46"/>
              <w:jc w:val="center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</w:p>
        </w:tc>
        <w:tc>
          <w:tcPr>
            <w:tcW w:w="923" w:type="pct"/>
            <w:tcMar/>
            <w:vAlign w:val="center"/>
          </w:tcPr>
          <w:p w:rsidRPr="007A764D" w:rsidR="00EF2B08" w:rsidP="004817E1" w:rsidRDefault="00EF2B08" w14:paraId="48DC9A64" w14:textId="1B266642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tcMar/>
            <w:vAlign w:val="center"/>
          </w:tcPr>
          <w:p w:rsidRPr="007A764D" w:rsidR="00EF2B08" w:rsidP="004817E1" w:rsidRDefault="00EF2B08" w14:paraId="48DC9A65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Pr="007A764D" w:rsidR="00EF2B08" w:rsidTr="09D4F38C" w14:paraId="48DC9A6D" w14:textId="77777777">
        <w:trPr>
          <w:cantSplit/>
          <w:trHeight w:val="273"/>
        </w:trPr>
        <w:tc>
          <w:tcPr>
            <w:tcW w:w="609" w:type="pct"/>
            <w:tcMar/>
            <w:vAlign w:val="center"/>
          </w:tcPr>
          <w:p w:rsidRPr="007A764D" w:rsidR="00EF2B08" w:rsidP="004817E1" w:rsidRDefault="00AB0038" w14:paraId="48DC9A67" w14:textId="24FB65F9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518" w:type="pct"/>
            <w:tcMar/>
            <w:vAlign w:val="center"/>
          </w:tcPr>
          <w:p w:rsidRPr="007A764D" w:rsidR="00EF2B08" w:rsidP="004817E1" w:rsidRDefault="00EF2B08" w14:paraId="48DC9A68" w14:textId="4E5E8523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tcMar/>
            <w:vAlign w:val="center"/>
          </w:tcPr>
          <w:p w:rsidRPr="007A764D" w:rsidR="00EF2B08" w:rsidP="004817E1" w:rsidRDefault="00EF2B08" w14:paraId="48DC9A69" w14:textId="106075A9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tcMar/>
            <w:vAlign w:val="center"/>
          </w:tcPr>
          <w:p w:rsidRPr="007A764D" w:rsidR="00EF2B08" w:rsidP="004817E1" w:rsidRDefault="00EF2B08" w14:paraId="48DC9A6A" w14:textId="64439964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tcMar/>
            <w:vAlign w:val="center"/>
          </w:tcPr>
          <w:p w:rsidRPr="007A764D" w:rsidR="00EF2B08" w:rsidP="004817E1" w:rsidRDefault="00EF2B08" w14:paraId="48DC9A6B" w14:textId="77507273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tcMar/>
            <w:vAlign w:val="center"/>
          </w:tcPr>
          <w:p w:rsidRPr="007A764D" w:rsidR="00EF2B08" w:rsidP="004817E1" w:rsidRDefault="00EF2B08" w14:paraId="48DC9A6C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Pr="007A764D" w:rsidR="00EF2B08" w:rsidTr="09D4F38C" w14:paraId="48DC9A74" w14:textId="77777777">
        <w:trPr>
          <w:cantSplit/>
          <w:trHeight w:val="273"/>
        </w:trPr>
        <w:tc>
          <w:tcPr>
            <w:tcW w:w="609" w:type="pct"/>
            <w:tcMar/>
            <w:vAlign w:val="center"/>
          </w:tcPr>
          <w:p w:rsidRPr="007A764D" w:rsidR="00EF2B08" w:rsidP="004817E1" w:rsidRDefault="00EF2B08" w14:paraId="48DC9A6E" w14:textId="3E2ADDAF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8" w:type="pct"/>
            <w:tcMar/>
            <w:vAlign w:val="center"/>
          </w:tcPr>
          <w:p w:rsidRPr="007A764D" w:rsidR="00EF2B08" w:rsidP="004817E1" w:rsidRDefault="00EF2B08" w14:paraId="48DC9A6F" w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tcMar/>
            <w:vAlign w:val="center"/>
          </w:tcPr>
          <w:p w:rsidRPr="007A764D" w:rsidR="00EF2B08" w:rsidP="004817E1" w:rsidRDefault="00EF2B08" w14:paraId="48DC9A70" w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tcMar/>
            <w:vAlign w:val="center"/>
          </w:tcPr>
          <w:p w:rsidRPr="007A764D" w:rsidR="00EF2B08" w:rsidP="004817E1" w:rsidRDefault="00EF2B08" w14:paraId="48DC9A71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tcMar/>
            <w:vAlign w:val="center"/>
          </w:tcPr>
          <w:p w:rsidRPr="007A764D" w:rsidR="00EF2B08" w:rsidP="004817E1" w:rsidRDefault="00EF2B08" w14:paraId="48DC9A72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tcMar/>
            <w:vAlign w:val="center"/>
          </w:tcPr>
          <w:p w:rsidRPr="007A764D" w:rsidR="00EF2B08" w:rsidP="004817E1" w:rsidRDefault="00EF2B08" w14:paraId="48DC9A73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Pr="007A764D" w:rsidR="00EF2B08" w:rsidTr="09D4F38C" w14:paraId="48DC9A7B" w14:textId="77777777">
        <w:trPr>
          <w:cantSplit/>
          <w:trHeight w:val="273"/>
        </w:trPr>
        <w:tc>
          <w:tcPr>
            <w:tcW w:w="609" w:type="pct"/>
            <w:tcMar/>
            <w:vAlign w:val="center"/>
          </w:tcPr>
          <w:p w:rsidRPr="007A764D" w:rsidR="00EF2B08" w:rsidP="004817E1" w:rsidRDefault="00EF2B08" w14:paraId="48DC9A75" w14:textId="77777777">
            <w:pPr>
              <w:pStyle w:val="TableText"/>
              <w:spacing w:after="0"/>
              <w:ind w:left="-54" w:firstLine="27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518" w:type="pct"/>
            <w:tcMar/>
            <w:vAlign w:val="center"/>
          </w:tcPr>
          <w:p w:rsidRPr="007A764D" w:rsidR="00EF2B08" w:rsidP="004817E1" w:rsidRDefault="00EF2B08" w14:paraId="48DC9A76" w14:textId="77777777">
            <w:pPr>
              <w:pStyle w:val="TableText"/>
              <w:spacing w:after="0"/>
              <w:ind w:left="-54" w:hanging="12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863" w:type="pct"/>
            <w:tcMar/>
            <w:vAlign w:val="center"/>
          </w:tcPr>
          <w:p w:rsidRPr="007A764D" w:rsidR="00EF2B08" w:rsidP="004817E1" w:rsidRDefault="00EF2B08" w14:paraId="48DC9A77" w14:textId="77777777">
            <w:pPr>
              <w:pStyle w:val="TableText"/>
              <w:spacing w:after="0"/>
              <w:ind w:left="-54" w:firstLine="5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85" w:type="pct"/>
            <w:tcMar/>
            <w:vAlign w:val="center"/>
          </w:tcPr>
          <w:p w:rsidRPr="007A764D" w:rsidR="00EF2B08" w:rsidP="004817E1" w:rsidRDefault="00EF2B08" w14:paraId="48DC9A78" w14:textId="77777777">
            <w:pPr>
              <w:pStyle w:val="TableText"/>
              <w:spacing w:after="0"/>
              <w:ind w:left="-54" w:firstLine="46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923" w:type="pct"/>
            <w:tcMar/>
            <w:vAlign w:val="center"/>
          </w:tcPr>
          <w:p w:rsidRPr="007A764D" w:rsidR="00EF2B08" w:rsidP="004817E1" w:rsidRDefault="00EF2B08" w14:paraId="48DC9A79" w14:textId="77777777">
            <w:pPr>
              <w:pStyle w:val="TableText"/>
              <w:spacing w:after="0"/>
              <w:ind w:left="92" w:hanging="3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302" w:type="pct"/>
            <w:tcMar/>
            <w:vAlign w:val="center"/>
          </w:tcPr>
          <w:p w:rsidRPr="007A764D" w:rsidR="00EF2B08" w:rsidP="004817E1" w:rsidRDefault="00EF2B08" w14:paraId="48DC9A7A" w14:textId="77777777">
            <w:pPr>
              <w:pStyle w:val="TableText"/>
              <w:spacing w:after="0"/>
              <w:ind w:left="-54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Pr="007A764D" w:rsidR="004817E1" w:rsidP="004817E1" w:rsidRDefault="004817E1" w14:paraId="48DC9A7C" w14:textId="49458331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7A764D">
        <w:rPr>
          <w:rStyle w:val="Strong"/>
          <w:rFonts w:asciiTheme="minorHAnsi" w:hAnsiTheme="minorHAnsi" w:cstheme="minorHAnsi"/>
          <w:sz w:val="24"/>
          <w:szCs w:val="24"/>
        </w:rPr>
        <w:t>Document History</w:t>
      </w:r>
    </w:p>
    <w:p w:rsidRPr="007A764D" w:rsidR="002979C3" w:rsidP="00B96BE2" w:rsidRDefault="002979C3" w14:paraId="48DC9A7D" w14:textId="77777777">
      <w:pPr>
        <w:ind w:left="360"/>
        <w:rPr>
          <w:rStyle w:val="Strong"/>
          <w:rFonts w:asciiTheme="minorHAnsi" w:hAnsiTheme="minorHAnsi" w:cstheme="minorHAnsi"/>
          <w:sz w:val="24"/>
          <w:szCs w:val="24"/>
        </w:rPr>
      </w:pPr>
    </w:p>
    <w:p w:rsidRPr="007A764D" w:rsidR="00860730" w:rsidP="00E164ED" w:rsidRDefault="00860730" w14:paraId="48DC9A7E" w14:textId="77777777">
      <w:pPr>
        <w:pStyle w:val="TOCHeading"/>
        <w:jc w:val="center"/>
        <w:rPr>
          <w:rFonts w:asciiTheme="minorHAnsi" w:hAnsiTheme="minorHAnsi" w:cstheme="minorHAnsi"/>
        </w:rPr>
      </w:pPr>
      <w:bookmarkStart w:name="_Toc229759047" w:id="1"/>
      <w:bookmarkStart w:name="_Toc229764175" w:id="2"/>
    </w:p>
    <w:bookmarkEnd w:id="1"/>
    <w:bookmarkEnd w:id="2"/>
    <w:p w:rsidRPr="007A764D" w:rsidR="003A1816" w:rsidP="007C7F72" w:rsidRDefault="003A1816" w14:paraId="609A23F8" w14:textId="7C813C6E">
      <w:pPr>
        <w:pStyle w:val="TOCHeading"/>
        <w:rPr>
          <w:rFonts w:asciiTheme="minorHAnsi" w:hAnsiTheme="minorHAnsi" w:cstheme="minorHAnsi"/>
        </w:rPr>
      </w:pPr>
    </w:p>
    <w:p w:rsidRPr="007A764D" w:rsidR="7C493704" w:rsidP="7C493704" w:rsidRDefault="7C493704" w14:paraId="268131C1" w14:textId="2608043D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64DA5CFA" w14:textId="7A427FB3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691AF693" w14:textId="07C0C9E3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789A05E1" w14:textId="6974DAE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3A05173E" w14:textId="427E9ED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1A65F139" w14:textId="467314B8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223057BA" w14:textId="2BB34C39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64370ED7" w14:textId="1B96DACD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79F2551B" w14:textId="3AD7611E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194CE1CD" w14:textId="0C5E267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72E995F1" w14:textId="63307B8D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43D8BFEB" w14:textId="360F7718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61910390" w14:textId="514E445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1A490BCF" w14:textId="72460994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3E40C1EC" w14:textId="1704A929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3291FE46" w14:textId="42CFEA87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16A8A538" w14:textId="6653E75F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6F5FF193" w14:textId="33EA1D20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7C493704" w:rsidRDefault="7C493704" w14:paraId="5C9D4350" w14:textId="434CAB5D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7C493704" w:rsidP="001B7088" w:rsidRDefault="7C493704" w14:paraId="71A27700" w14:textId="7A270375">
      <w:pPr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007C7F72" w:rsidP="7C493704" w:rsidRDefault="007C7F72" w14:paraId="3C8BA08C" w14:textId="0769B4DE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007C7F72" w:rsidP="7C493704" w:rsidRDefault="007C7F72" w14:paraId="7D4C4D83" w14:textId="425D56A0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p w:rsidRPr="007A764D" w:rsidR="007C7F72" w:rsidP="7C493704" w:rsidRDefault="007C7F72" w14:paraId="11D118DC" w14:textId="6EF9B186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2"/>
          <w:szCs w:val="22"/>
        </w:rPr>
        <w:id w:val="105952181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Pr="007A764D" w:rsidR="00821F9D" w:rsidRDefault="00821F9D" w14:paraId="757EA31B" w14:textId="63506DDE">
          <w:pPr>
            <w:pStyle w:val="TOCHeading"/>
            <w:rPr>
              <w:rFonts w:asciiTheme="minorHAnsi" w:hAnsiTheme="minorHAnsi" w:cstheme="minorHAnsi"/>
            </w:rPr>
          </w:pPr>
          <w:r w:rsidRPr="007A764D">
            <w:rPr>
              <w:rFonts w:asciiTheme="minorHAnsi" w:hAnsiTheme="minorHAnsi" w:cstheme="minorHAnsi"/>
            </w:rPr>
            <w:t>Table of Contents</w:t>
          </w:r>
        </w:p>
        <w:p w:rsidR="006E2848" w:rsidRDefault="00821F9D" w14:paraId="6E9F0ED1" w14:textId="6E870703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r w:rsidRPr="007A764D">
            <w:rPr>
              <w:caps/>
              <w:sz w:val="24"/>
              <w:szCs w:val="24"/>
            </w:rPr>
            <w:fldChar w:fldCharType="begin"/>
          </w:r>
          <w:r w:rsidRPr="007A764D">
            <w:rPr>
              <w:sz w:val="24"/>
              <w:szCs w:val="24"/>
            </w:rPr>
            <w:instrText xml:space="preserve"> TOC \o "1-3" \h \z \u </w:instrText>
          </w:r>
          <w:r w:rsidRPr="007A764D">
            <w:rPr>
              <w:caps/>
              <w:sz w:val="24"/>
              <w:szCs w:val="24"/>
            </w:rPr>
            <w:fldChar w:fldCharType="separate"/>
          </w:r>
          <w:hyperlink w:history="1" w:anchor="_Toc53129062">
            <w:r w:rsidRPr="00B85F4C" w:rsidR="006E2848">
              <w:rPr>
                <w:rStyle w:val="Hyperlink"/>
                <w:noProof/>
              </w:rPr>
              <w:t>Table of Figures</w:t>
            </w:r>
            <w:r w:rsidR="006E2848">
              <w:rPr>
                <w:noProof/>
                <w:webHidden/>
              </w:rPr>
              <w:tab/>
            </w:r>
            <w:r w:rsidR="006E2848">
              <w:rPr>
                <w:noProof/>
                <w:webHidden/>
              </w:rPr>
              <w:fldChar w:fldCharType="begin"/>
            </w:r>
            <w:r w:rsidR="006E2848">
              <w:rPr>
                <w:noProof/>
                <w:webHidden/>
              </w:rPr>
              <w:instrText xml:space="preserve"> PAGEREF _Toc53129062 \h </w:instrText>
            </w:r>
            <w:r w:rsidR="006E2848">
              <w:rPr>
                <w:noProof/>
                <w:webHidden/>
              </w:rPr>
            </w:r>
            <w:r w:rsidR="006E2848">
              <w:rPr>
                <w:noProof/>
                <w:webHidden/>
              </w:rPr>
              <w:fldChar w:fldCharType="separate"/>
            </w:r>
            <w:r w:rsidR="006E2848">
              <w:rPr>
                <w:noProof/>
                <w:webHidden/>
              </w:rPr>
              <w:t>3</w:t>
            </w:r>
            <w:r w:rsidR="006E2848"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67086461" w14:textId="2AC11316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63">
            <w:r w:rsidRPr="00B85F4C">
              <w:rPr>
                <w:rStyle w:val="Hyperlink"/>
                <w:noProof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47FFD234" w14:textId="2329C724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history="1" w:anchor="_Toc53129064">
            <w:r w:rsidRPr="00B85F4C">
              <w:rPr>
                <w:rStyle w:val="Hyperlink"/>
                <w:noProof/>
              </w:rPr>
              <w:t>ACTIVITY 1: SYSTEM/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3C2FDD1F" w14:textId="1A8D671C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65">
            <w:r w:rsidRPr="00B85F4C">
              <w:rPr>
                <w:rStyle w:val="Hyperlink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1342CC00" w14:textId="3827CFD1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66">
            <w:r w:rsidRPr="00B85F4C">
              <w:rPr>
                <w:rStyle w:val="Hyperlink"/>
                <w:b/>
                <w:bCs/>
                <w:noProof/>
                <w:lang w:eastAsia="en-IN"/>
              </w:rPr>
              <w:t>MY PRODUCT: “Name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0498D865" w14:textId="6777C9D5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67">
            <w:r w:rsidRPr="00B85F4C">
              <w:rPr>
                <w:rStyle w:val="Hyperlink"/>
                <w:b/>
                <w:bCs/>
                <w:noProof/>
                <w:lang w:eastAsia="en-IN"/>
              </w:rPr>
              <w:t>SWOT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76B25D99" w14:textId="50B01772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68">
            <w:r w:rsidRPr="00B85F4C">
              <w:rPr>
                <w:rStyle w:val="Hyperlink"/>
                <w:b/>
                <w:bCs/>
                <w:noProof/>
                <w:lang w:eastAsia="en-IN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33BDBEA7" w14:textId="1F705D4F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69">
            <w:r w:rsidRPr="00B85F4C">
              <w:rPr>
                <w:rStyle w:val="Hyperlink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1147E11E" w14:textId="5B06F9A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history="1" w:anchor="_Toc53129070">
            <w:r w:rsidRPr="00B85F4C">
              <w:rPr>
                <w:rStyle w:val="Hyperlink"/>
                <w:noProof/>
                <w:lang w:eastAsia="en-IN"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0D93E437" w14:textId="6AB55FBD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bidi="ar-SA"/>
            </w:rPr>
          </w:pPr>
          <w:hyperlink w:history="1" w:anchor="_Toc53129071">
            <w:r w:rsidRPr="00B85F4C">
              <w:rPr>
                <w:rStyle w:val="Hyperlink"/>
                <w:noProof/>
                <w:lang w:eastAsia="en-IN"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7DA6BAD0" w14:textId="3E77B0FE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72">
            <w:r w:rsidRPr="00B85F4C">
              <w:rPr>
                <w:rStyle w:val="Hyperlink"/>
                <w:b/>
                <w:bCs/>
                <w:noProof/>
                <w:lang w:eastAsia="en-IN"/>
              </w:rPr>
              <w:t>TEST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0059BD8B" w14:textId="18FE804B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73">
            <w:r w:rsidRPr="00B85F4C">
              <w:rPr>
                <w:rStyle w:val="Hyperlink"/>
                <w:b/>
                <w:bCs/>
                <w:noProof/>
                <w:lang w:val="en-IN" w:eastAsia="en-I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0DC93A44" w14:textId="65C7F68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history="1" w:anchor="_Toc53129074">
            <w:r w:rsidRPr="00B85F4C">
              <w:rPr>
                <w:rStyle w:val="Hyperlink"/>
                <w:noProof/>
                <w:lang w:eastAsia="en-IN"/>
              </w:rPr>
              <w:t>ACTIVITY 2: AGILE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7BCD0217" w14:textId="41AD0871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75">
            <w:r w:rsidRPr="00B85F4C">
              <w:rPr>
                <w:rStyle w:val="Hyperlink"/>
                <w:b/>
                <w:bCs/>
                <w:noProof/>
                <w:lang w:eastAsia="en-IN"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02D62E31" w14:textId="2FDC36C8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76">
            <w:r w:rsidRPr="00B85F4C">
              <w:rPr>
                <w:rStyle w:val="Hyperlink"/>
                <w:b/>
                <w:bCs/>
                <w:noProof/>
                <w:lang w:eastAsia="en-IN"/>
              </w:rPr>
              <w:t>EPIC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6DB6C0D3" w14:textId="546E7D20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77">
            <w:r w:rsidRPr="00B85F4C">
              <w:rPr>
                <w:rStyle w:val="Hyperlink"/>
                <w:b/>
                <w:bCs/>
                <w:noProof/>
                <w:shd w:val="clear" w:color="auto" w:fill="FFFFFF"/>
                <w:lang w:eastAsia="en-IN"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1710533F" w14:textId="1A974125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bidi="ar-SA"/>
            </w:rPr>
          </w:pPr>
          <w:hyperlink w:history="1" w:anchor="_Toc53129078">
            <w:r w:rsidRPr="00B85F4C">
              <w:rPr>
                <w:rStyle w:val="Hyperlink"/>
                <w:rFonts w:eastAsia="Helvetica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48" w:rsidRDefault="006E2848" w14:paraId="6856545A" w14:textId="78366FC3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bidi="ar-SA"/>
            </w:rPr>
          </w:pPr>
          <w:hyperlink w:history="1" w:anchor="_Toc53129079">
            <w:r w:rsidRPr="00B85F4C">
              <w:rPr>
                <w:rStyle w:val="Hyperlink"/>
                <w:rFonts w:eastAsia="Helvetica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6F2AD5" w:rsidR="6950B3C9" w:rsidP="6950B3C9" w:rsidRDefault="00821F9D" w14:paraId="66DC140B" w14:textId="52EEF0F0">
          <w:pPr>
            <w:rPr>
              <w:rFonts w:asciiTheme="minorHAnsi" w:hAnsiTheme="minorHAnsi" w:cstheme="minorHAnsi"/>
              <w:sz w:val="24"/>
              <w:szCs w:val="24"/>
            </w:rPr>
          </w:pPr>
          <w:r w:rsidRPr="007A764D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Pr="006F2AD5" w:rsidR="00367F74" w:rsidP="006E2848" w:rsidRDefault="001B7088" w14:paraId="1AF6A3D4" w14:textId="54DEF597">
      <w:pPr>
        <w:pStyle w:val="Heading2"/>
      </w:pPr>
      <w:bookmarkStart w:name="_Toc53129062" w:id="3"/>
      <w:r>
        <w:t>Table of Figures</w:t>
      </w:r>
      <w:bookmarkEnd w:id="3"/>
    </w:p>
    <w:p w:rsidR="00EB31E0" w:rsidRDefault="001B7088" w14:paraId="6DE31116" w14:textId="3D89C428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"Figure"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hyperlink w:history="1" w:anchor="_Toc52177314">
        <w:r w:rsidRPr="009D7FAF" w:rsidR="00EB31E0">
          <w:rPr>
            <w:rStyle w:val="Hyperlink"/>
            <w:noProof/>
          </w:rPr>
          <w:t>Figure 1 CLASS DIAGRAM(HIGH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_Toc52177314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10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3B137287" w14:textId="5351BDB4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5">
        <w:r w:rsidRPr="009D7FAF" w:rsidR="00EB31E0">
          <w:rPr>
            <w:rStyle w:val="Hyperlink"/>
            <w:noProof/>
          </w:rPr>
          <w:t>Figure 2 USE CASE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_Toc52177315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11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741D707E" w14:textId="3FC751E0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6">
        <w:r w:rsidRPr="009D7FAF" w:rsidR="00EB31E0">
          <w:rPr>
            <w:rStyle w:val="Hyperlink"/>
            <w:noProof/>
          </w:rPr>
          <w:t>Figure 3 ACTIVITY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_Toc52177316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12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28718E9B" w14:textId="140C7A77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7">
        <w:r w:rsidRPr="009D7FAF" w:rsidR="00EB31E0">
          <w:rPr>
            <w:rStyle w:val="Hyperlink"/>
            <w:noProof/>
          </w:rPr>
          <w:t>Figure 4 USE CASE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_Toc52177317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12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27789B77" w14:textId="522DA302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8">
        <w:r w:rsidRPr="009D7FAF" w:rsidR="00EB31E0">
          <w:rPr>
            <w:rStyle w:val="Hyperlink"/>
            <w:noProof/>
          </w:rPr>
          <w:t>Figure 5 ACTVITY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_Toc52177318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13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58F0DED3" w14:textId="18677A41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9">
        <w:r w:rsidRPr="009D7FAF" w:rsidR="00EB31E0">
          <w:rPr>
            <w:rStyle w:val="Hyperlink"/>
            <w:noProof/>
          </w:rPr>
          <w:t>Figure 6 BLOCK DIAGRAM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_Toc52177319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13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2BA12024" w14:textId="4CA31B43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0">
        <w:r w:rsidRPr="009D7FAF" w:rsidR="00EB31E0">
          <w:rPr>
            <w:rStyle w:val="Hyperlink"/>
            <w:noProof/>
          </w:rPr>
          <w:t>Figure 7 COMPONENT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_Toc52177320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22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5F5AD699" w14:textId="0D1CD0F6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1">
        <w:r w:rsidRPr="009D7FAF" w:rsidR="00EB31E0">
          <w:rPr>
            <w:rStyle w:val="Hyperlink"/>
            <w:noProof/>
          </w:rPr>
          <w:t>Figure 8 ACTIVITY DIAGRAM (high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_Toc52177321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23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3AE79D66" w14:textId="393CA8D3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2" r:id="rId15">
        <w:r w:rsidRPr="009D7FAF" w:rsidR="00EB31E0">
          <w:rPr>
            <w:rStyle w:val="Hyperlink"/>
            <w:noProof/>
          </w:rPr>
          <w:t>Figure 9 ACTIVITY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_Toc52177322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24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628E2885" w14:textId="08267665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3">
        <w:r w:rsidRPr="009D7FAF" w:rsidR="00EB31E0">
          <w:rPr>
            <w:rStyle w:val="Hyperlink"/>
            <w:noProof/>
          </w:rPr>
          <w:t>Figure 10- ACTIVITY DIAGRAM (LOW LEVEL)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_Toc52177323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24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02B567B0" w14:textId="5A7F9AA7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4">
        <w:r w:rsidRPr="009D7FAF" w:rsidR="00EB31E0">
          <w:rPr>
            <w:rStyle w:val="Hyperlink"/>
            <w:noProof/>
          </w:rPr>
          <w:t>Figure 11 TEST PLAN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_Toc52177324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25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04577799" w14:textId="6B353BC2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5">
        <w:r w:rsidRPr="009D7FAF" w:rsidR="00EB31E0">
          <w:rPr>
            <w:rStyle w:val="Hyperlink"/>
            <w:noProof/>
          </w:rPr>
          <w:t>Figure 12 GIT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_Toc52177325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27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2A93E5F4" w14:textId="4E08C1C8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6">
        <w:r w:rsidRPr="009D7FAF" w:rsidR="00EB31E0">
          <w:rPr>
            <w:rStyle w:val="Hyperlink"/>
            <w:noProof/>
          </w:rPr>
          <w:t>Figure 13 GIT ISSUES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_Toc52177326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28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06E9830C" w14:textId="0A370A8E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7">
        <w:r w:rsidRPr="009D7FAF" w:rsidR="00EB31E0">
          <w:rPr>
            <w:rStyle w:val="Hyperlink"/>
            <w:noProof/>
          </w:rPr>
          <w:t>Figure 14 GIT COMMITS 1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_Toc52177327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28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47551D8B" w14:textId="19AE2E74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8">
        <w:r w:rsidRPr="009D7FAF" w:rsidR="00EB31E0">
          <w:rPr>
            <w:rStyle w:val="Hyperlink"/>
            <w:noProof/>
          </w:rPr>
          <w:t>Figure 15 GIT COMMIT 2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_Toc52177328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29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275B25D7" w14:textId="6E486B62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29">
        <w:r w:rsidRPr="009D7FAF" w:rsidR="00EB31E0">
          <w:rPr>
            <w:rStyle w:val="Hyperlink"/>
            <w:noProof/>
          </w:rPr>
          <w:t>Figure 16 GIT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_Toc52177329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30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6EC77E12" w14:textId="3DC484FE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30">
        <w:r w:rsidRPr="009D7FAF" w:rsidR="00EB31E0">
          <w:rPr>
            <w:rStyle w:val="Hyperlink"/>
            <w:noProof/>
          </w:rPr>
          <w:t>Figure 17 GIT MAKE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_Toc52177330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31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763C77FD" w14:textId="606B6ECB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31">
        <w:r w:rsidRPr="009D7FAF" w:rsidR="00EB31E0">
          <w:rPr>
            <w:rStyle w:val="Hyperlink"/>
            <w:noProof/>
          </w:rPr>
          <w:t>Figure 18 GIT MAKE 2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_Toc52177331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31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08D42411" w14:textId="1936B46A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32">
        <w:r w:rsidRPr="009D7FAF" w:rsidR="00EB31E0">
          <w:rPr>
            <w:rStyle w:val="Hyperlink"/>
            <w:noProof/>
          </w:rPr>
          <w:t>Figure 19 GIT BUILD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_Toc52177332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32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4D785D18" w14:textId="57A84D08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33">
        <w:r w:rsidRPr="009D7FAF" w:rsidR="00EB31E0">
          <w:rPr>
            <w:rStyle w:val="Hyperlink"/>
            <w:noProof/>
          </w:rPr>
          <w:t>Figure 20 GIT CODE QUALITY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_Toc52177333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32</w:t>
        </w:r>
        <w:r w:rsidR="00EB31E0">
          <w:rPr>
            <w:noProof/>
            <w:webHidden/>
          </w:rPr>
          <w:fldChar w:fldCharType="end"/>
        </w:r>
      </w:hyperlink>
    </w:p>
    <w:p w:rsidRPr="007A764D" w:rsidR="00367F74" w:rsidP="006F2AD5" w:rsidRDefault="001B7088" w14:paraId="1EA64F5C" w14:textId="433BF2EC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end"/>
      </w:r>
    </w:p>
    <w:p w:rsidRPr="00590BA6" w:rsidR="00367F74" w:rsidP="006E2848" w:rsidRDefault="006F2AD5" w14:paraId="614D4324" w14:textId="1255CF20">
      <w:pPr>
        <w:pStyle w:val="Heading2"/>
      </w:pPr>
      <w:bookmarkStart w:name="_Toc53129063" w:id="4"/>
      <w:r w:rsidRPr="007A764D">
        <w:lastRenderedPageBreak/>
        <w:t>Ta</w:t>
      </w:r>
      <w:r w:rsidR="00590BA6">
        <w:t>ble of Tables</w:t>
      </w:r>
      <w:bookmarkEnd w:id="4"/>
    </w:p>
    <w:p w:rsidR="00EB31E0" w:rsidRDefault="006F2AD5" w14:paraId="1449FBF7" w14:textId="6AC186D7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>
        <w:rPr>
          <w:rFonts w:asciiTheme="minorHAnsi" w:hAnsiTheme="minorHAnsi" w:cstheme="minorHAnsi"/>
          <w:b/>
          <w:bCs/>
          <w:sz w:val="24"/>
          <w:szCs w:val="24"/>
        </w:rPr>
        <w:instrText xml:space="preserve"> TOC \h \z \c "Table" </w:instrText>
      </w:r>
      <w:r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hyperlink w:history="1" w:anchor="_Toc52177304">
        <w:r w:rsidRPr="00CE3CA0" w:rsidR="00EB31E0">
          <w:rPr>
            <w:rStyle w:val="Hyperlink"/>
            <w:noProof/>
          </w:rPr>
          <w:t>Table 1 AGING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_Toc52177304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6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7553F869" w14:textId="18173ED9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05">
        <w:r w:rsidRPr="00CE3CA0" w:rsidR="00EB31E0">
          <w:rPr>
            <w:rStyle w:val="Hyperlink"/>
            <w:noProof/>
          </w:rPr>
          <w:t>Table 2 GRADING COST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_Toc52177305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6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316DD180" w14:textId="449D3ED7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06">
        <w:r w:rsidRPr="00CE3CA0" w:rsidR="00EB31E0">
          <w:rPr>
            <w:rStyle w:val="Hyperlink"/>
            <w:noProof/>
          </w:rPr>
          <w:t>Table 3 REQUIREMENTS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_Toc52177306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8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5D0AF0FE" w14:textId="343A439D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07">
        <w:r w:rsidRPr="00CE3CA0" w:rsidR="00EB31E0">
          <w:rPr>
            <w:rStyle w:val="Hyperlink"/>
            <w:noProof/>
          </w:rPr>
          <w:t>Table 4 HIGH LEVEL TEST PLAN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_Toc52177307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15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07CC23C8" w14:textId="1E60C030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08">
        <w:r w:rsidRPr="00CE3CA0" w:rsidR="00EB31E0">
          <w:rPr>
            <w:rStyle w:val="Hyperlink"/>
            <w:noProof/>
          </w:rPr>
          <w:t>Table 5 LOW LEVEL TEST PLAN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_Toc52177308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16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3D856B86" w14:textId="51162DC2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09">
        <w:r w:rsidRPr="00CE3CA0" w:rsidR="00EB31E0">
          <w:rPr>
            <w:rStyle w:val="Hyperlink"/>
            <w:noProof/>
          </w:rPr>
          <w:t>Table 6 USER STORIES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_Toc52177309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17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427AD28A" w14:textId="6665B16C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0">
        <w:r w:rsidRPr="00CE3CA0" w:rsidR="00EB31E0">
          <w:rPr>
            <w:rStyle w:val="Hyperlink"/>
            <w:noProof/>
          </w:rPr>
          <w:t>Table 7 AGING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_Toc52177310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19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7CEBD052" w14:textId="2A24F1BB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1">
        <w:r w:rsidRPr="00CE3CA0" w:rsidR="00EB31E0">
          <w:rPr>
            <w:rStyle w:val="Hyperlink"/>
            <w:noProof/>
          </w:rPr>
          <w:t>Table 8 GRADING COST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_Toc52177311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19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7DA3D1F8" w14:textId="37996367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2">
        <w:r w:rsidRPr="00CE3CA0" w:rsidR="00EB31E0">
          <w:rPr>
            <w:rStyle w:val="Hyperlink"/>
            <w:noProof/>
          </w:rPr>
          <w:t>Table 9 REQUIREMENTS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_Toc52177312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21</w:t>
        </w:r>
        <w:r w:rsidR="00EB31E0">
          <w:rPr>
            <w:noProof/>
            <w:webHidden/>
          </w:rPr>
          <w:fldChar w:fldCharType="end"/>
        </w:r>
      </w:hyperlink>
    </w:p>
    <w:p w:rsidR="00EB31E0" w:rsidRDefault="0030762D" w14:paraId="10BB24C9" w14:textId="573210C8">
      <w:pPr>
        <w:pStyle w:val="TableofFigures"/>
        <w:tabs>
          <w:tab w:val="right" w:leader="dot" w:pos="10160"/>
        </w:tabs>
        <w:rPr>
          <w:rFonts w:asciiTheme="minorHAnsi" w:hAnsiTheme="minorHAnsi" w:eastAsiaTheme="minorEastAsia" w:cstheme="minorBidi"/>
          <w:noProof/>
          <w:lang w:val="en-IN" w:eastAsia="en-IN" w:bidi="ar-SA"/>
        </w:rPr>
      </w:pPr>
      <w:hyperlink w:history="1" w:anchor="_Toc52177313">
        <w:r w:rsidRPr="00CE3CA0" w:rsidR="00EB31E0">
          <w:rPr>
            <w:rStyle w:val="Hyperlink"/>
            <w:noProof/>
          </w:rPr>
          <w:t>Table 10 USER STORIES</w:t>
        </w:r>
        <w:r w:rsidR="00EB31E0">
          <w:rPr>
            <w:noProof/>
            <w:webHidden/>
          </w:rPr>
          <w:tab/>
        </w:r>
        <w:r w:rsidR="00EB31E0">
          <w:rPr>
            <w:noProof/>
            <w:webHidden/>
          </w:rPr>
          <w:fldChar w:fldCharType="begin"/>
        </w:r>
        <w:r w:rsidR="00EB31E0">
          <w:rPr>
            <w:noProof/>
            <w:webHidden/>
          </w:rPr>
          <w:instrText xml:space="preserve"> PAGEREF _Toc52177313 \h </w:instrText>
        </w:r>
        <w:r w:rsidR="00EB31E0">
          <w:rPr>
            <w:noProof/>
            <w:webHidden/>
          </w:rPr>
        </w:r>
        <w:r w:rsidR="00EB31E0">
          <w:rPr>
            <w:noProof/>
            <w:webHidden/>
          </w:rPr>
          <w:fldChar w:fldCharType="separate"/>
        </w:r>
        <w:r w:rsidR="00EB31E0">
          <w:rPr>
            <w:noProof/>
            <w:webHidden/>
          </w:rPr>
          <w:t>27</w:t>
        </w:r>
        <w:r w:rsidR="00EB31E0">
          <w:rPr>
            <w:noProof/>
            <w:webHidden/>
          </w:rPr>
          <w:fldChar w:fldCharType="end"/>
        </w:r>
      </w:hyperlink>
    </w:p>
    <w:p w:rsidRPr="007A764D" w:rsidR="00367F74" w:rsidP="7C493704" w:rsidRDefault="006F2AD5" w14:paraId="3001DCA6" w14:textId="2B91D6D7">
      <w:pPr>
        <w:spacing w:line="257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9D4F38C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fldChar w:fldCharType="end"/>
      </w:r>
    </w:p>
    <w:p w:rsidR="09D4F38C" w:rsidP="09D4F38C" w:rsidRDefault="09D4F38C" w14:paraId="4EC51A8F" w14:textId="71A9A810">
      <w:pPr>
        <w:pStyle w:val="Normal"/>
        <w:spacing w:line="257" w:lineRule="auto"/>
        <w:ind w:left="0" w:firstLine="0"/>
      </w:pPr>
    </w:p>
    <w:p w:rsidRPr="007A764D" w:rsidR="00B96725" w:rsidP="562FA002" w:rsidRDefault="00B96725" w14:paraId="0DF5621D" w14:textId="72155B22">
      <w:pPr>
        <w:spacing w:line="257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92E"/>
          <w:sz w:val="24"/>
          <w:szCs w:val="24"/>
          <w:lang w:val="en-US"/>
        </w:rPr>
      </w:pPr>
    </w:p>
    <w:p w:rsidRPr="007A764D" w:rsidR="00B96725" w:rsidP="4F71B29A" w:rsidRDefault="00B96725" w14:paraId="0A9C1BEA" w14:textId="69D70633">
      <w:pPr>
        <w:pStyle w:val="Normal"/>
        <w:spacing w:line="257" w:lineRule="auto"/>
        <w:jc w:val="left"/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</w:pPr>
    </w:p>
    <w:p w:rsidRPr="007A764D" w:rsidR="00485748" w:rsidP="00485748" w:rsidRDefault="00485748" w14:paraId="1C9DDCA8" w14:textId="1DDD612F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50E61852" w14:textId="64FC4925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3D8EEBA1" w14:textId="5F23D2AC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7C55EE11" w14:textId="13480E94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4E63F54B" w14:textId="123F9BBD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2D465EF4" w14:textId="4116C691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21CC7807" w14:textId="002388A6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6E3DF70F" w14:textId="5B98B5AB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0C7E3C03" w14:textId="11D392D7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7CB503D0" w14:textId="4A475428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2D744D9C" w14:textId="63C677EA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4FF348C3" w14:textId="4115534D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6A298590" w14:textId="3EBBC0CA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43DFDFE5" w14:textId="5BDA196B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590E12E8" w14:textId="3FB265E4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F1F07" w:rsidP="00485748" w:rsidRDefault="00DF1F07" w14:paraId="39FBA675" w14:textId="28C6BD31">
      <w:pPr>
        <w:spacing w:line="257" w:lineRule="auto"/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</w:p>
    <w:sectPr w:rsidR="00DF1F07" w:rsidSect="00015E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orient="portrait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0762D" w:rsidP="006A582B" w:rsidRDefault="0030762D" w14:paraId="14885441" w14:textId="77777777">
      <w:r>
        <w:separator/>
      </w:r>
    </w:p>
  </w:endnote>
  <w:endnote w:type="continuationSeparator" w:id="0">
    <w:p w:rsidR="0030762D" w:rsidP="006A582B" w:rsidRDefault="0030762D" w14:paraId="3969F540" w14:textId="77777777">
      <w:r>
        <w:continuationSeparator/>
      </w:r>
    </w:p>
  </w:endnote>
  <w:endnote w:type="continuationNotice" w:id="1">
    <w:p w:rsidR="0030762D" w:rsidRDefault="0030762D" w14:paraId="5F6335C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848" w:rsidRDefault="006E2848" w14:paraId="3D4B68F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818CF" w:rsidRDefault="009818CF" w14:paraId="48DC9B53" w14:textId="77777777">
    <w:pPr>
      <w:pStyle w:val="Footer"/>
      <w:jc w:val="right"/>
    </w:pPr>
  </w:p>
  <w:tbl>
    <w:tblPr>
      <w:tblStyle w:val="TableGrid"/>
      <w:tblW w:w="10728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9818CF" w:rsidTr="00107955" w14:paraId="48DC9B57" w14:textId="77777777">
      <w:tc>
        <w:tcPr>
          <w:tcW w:w="3960" w:type="dxa"/>
        </w:tcPr>
        <w:p w:rsidRPr="006E044D" w:rsidR="009818CF" w:rsidP="00535DF3" w:rsidRDefault="009818CF" w14:paraId="48DC9B54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Pr="006E044D" w:rsidR="009818CF" w:rsidP="00535DF3" w:rsidRDefault="009818CF" w14:paraId="48DC9B55" w14:textId="77777777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Pr="006E044D" w:rsidR="009818CF" w:rsidRDefault="009818CF" w14:paraId="48DC9B56" w14:textId="7090A7C4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</w:r>
                  <w:r>
                    <w:rPr>
                      <w:b/>
                      <w:sz w:val="20"/>
                      <w:szCs w:val="20"/>
                    </w:rPr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34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noProof/>
                      <w:sz w:val="20"/>
                      <w:szCs w:val="20"/>
                    </w:rPr>
                    <w:t>34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Pr="00B9435E" w:rsidR="009818CF" w:rsidP="006E044D" w:rsidRDefault="009818CF" w14:paraId="48DC9B58" w14:textId="77777777">
    <w:pPr>
      <w:pStyle w:val="Footer"/>
      <w:ind w:firstLine="0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848" w:rsidRDefault="006E2848" w14:paraId="1466AC0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0762D" w:rsidP="006A582B" w:rsidRDefault="0030762D" w14:paraId="7008AC66" w14:textId="77777777">
      <w:r>
        <w:separator/>
      </w:r>
    </w:p>
  </w:footnote>
  <w:footnote w:type="continuationSeparator" w:id="0">
    <w:p w:rsidR="0030762D" w:rsidP="006A582B" w:rsidRDefault="0030762D" w14:paraId="57159CB5" w14:textId="77777777">
      <w:r>
        <w:continuationSeparator/>
      </w:r>
    </w:p>
  </w:footnote>
  <w:footnote w:type="continuationNotice" w:id="1">
    <w:p w:rsidR="0030762D" w:rsidRDefault="0030762D" w14:paraId="223DCD5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848" w:rsidRDefault="006E2848" w14:paraId="7AF6BC2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DA17A9" w:rsidR="009818CF" w:rsidP="00D8110D" w:rsidRDefault="009818CF" w14:paraId="48DC9B4E" w14:textId="77777777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768"/>
      <w:gridCol w:w="2808"/>
    </w:tblGrid>
    <w:tr w:rsidR="009818CF" w:rsidTr="09D4F38C" w14:paraId="48DC9B51" w14:textId="77777777">
      <w:tc>
        <w:tcPr>
          <w:tcW w:w="6768" w:type="dxa"/>
          <w:tcMar/>
        </w:tcPr>
        <w:p w:rsidR="009818CF" w:rsidP="00D8110D" w:rsidRDefault="009818CF" w14:paraId="48DC9B4F" w14:textId="7BD2C5BC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GENESIS </w:t>
          </w:r>
          <w:r w:rsidRPr="00C258CE">
            <w:rPr>
              <w:rFonts w:ascii="Arial" w:hAnsi="Arial" w:cs="Arial"/>
              <w:sz w:val="20"/>
            </w:rPr>
            <w:t xml:space="preserve">Learning Report – </w:t>
          </w:r>
          <w:r>
            <w:rPr>
              <w:rFonts w:ascii="Arial" w:hAnsi="Arial" w:cs="Arial"/>
              <w:sz w:val="20"/>
            </w:rPr>
            <w:t>Module Name</w:t>
          </w:r>
        </w:p>
      </w:tc>
      <w:tc>
        <w:tcPr>
          <w:tcW w:w="2808" w:type="dxa"/>
          <w:tcMar/>
        </w:tcPr>
        <w:p w:rsidR="009818CF" w:rsidP="00D8110D" w:rsidRDefault="009818CF" w14:paraId="48DC9B50" w14:textId="77777777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DA17A9" w:rsidR="009818CF" w:rsidP="006E044D" w:rsidRDefault="009818CF" w14:paraId="48DC9B52" w14:textId="77777777">
    <w:pPr>
      <w:pStyle w:val="Header"/>
      <w:ind w:firstLine="0"/>
      <w:rPr>
        <w:rFonts w:ascii="Arial" w:hAnsi="Arial" w:cs="Arial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2848" w:rsidRDefault="006E2848" w14:paraId="4D7F795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1E6314E"/>
    <w:lvl w:ilvl="0">
      <w:numFmt w:val="bullet"/>
      <w:lvlText w:val="*"/>
      <w:lvlJc w:val="left"/>
    </w:lvl>
  </w:abstractNum>
  <w:abstractNum w:abstractNumId="1" w15:restartNumberingAfterBreak="0">
    <w:nsid w:val="0BD87D30"/>
    <w:multiLevelType w:val="multilevel"/>
    <w:tmpl w:val="CAAE3322"/>
    <w:lvl w:ilvl="0" w:tplc="34D0A0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272AE7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88967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9207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164A75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BAB07E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A9022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DDDE18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83DC33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DBC0945"/>
    <w:multiLevelType w:val="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8AE1281"/>
    <w:multiLevelType w:val="hybridMultilevel"/>
    <w:tmpl w:val="41D270A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F177655"/>
    <w:multiLevelType w:val="hybridMultilevel"/>
    <w:tmpl w:val="D468355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F824EAE"/>
    <w:multiLevelType w:val="hybridMultilevel"/>
    <w:tmpl w:val="0000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A5A3B"/>
    <w:multiLevelType w:val="hybridMultilevel"/>
    <w:tmpl w:val="B386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26E5F9D"/>
    <w:multiLevelType w:val="hybridMultilevel"/>
    <w:tmpl w:val="C92C111E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45A4581C"/>
    <w:multiLevelType w:val="hybridMultilevel"/>
    <w:tmpl w:val="BF66240E"/>
    <w:lvl w:ilvl="0" w:tplc="AF6AF8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86F27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462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98F8D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EA067E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B20E5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7750AE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A79237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52142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7D91EA8"/>
    <w:multiLevelType w:val="multilevel"/>
    <w:tmpl w:val="A0E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9517F47"/>
    <w:multiLevelType w:val="multilevel"/>
    <w:tmpl w:val="2BFE2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729D8"/>
    <w:multiLevelType w:val="hybridMultilevel"/>
    <w:tmpl w:val="0E32E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57D68"/>
    <w:multiLevelType w:val="hybridMultilevel"/>
    <w:tmpl w:val="B556237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53D30314"/>
    <w:multiLevelType w:val="multilevel"/>
    <w:tmpl w:val="9354643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8E16621"/>
    <w:multiLevelType w:val="hybridMultilevel"/>
    <w:tmpl w:val="9AB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1AB39A8"/>
    <w:multiLevelType w:val="multilevel"/>
    <w:tmpl w:val="1378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F318A"/>
    <w:multiLevelType w:val="multilevel"/>
    <w:tmpl w:val="7CFE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017127"/>
    <w:multiLevelType w:val="multilevel"/>
    <w:tmpl w:val="5704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6ED4C2C"/>
    <w:multiLevelType w:val="hybridMultilevel"/>
    <w:tmpl w:val="3A44A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35377"/>
    <w:multiLevelType w:val="multilevel"/>
    <w:tmpl w:val="74C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EC72073"/>
    <w:multiLevelType w:val="hybridMultilevel"/>
    <w:tmpl w:val="0E12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32C3F1C"/>
    <w:multiLevelType w:val="hybridMultilevel"/>
    <w:tmpl w:val="BE8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69624DD"/>
    <w:multiLevelType w:val="hybridMultilevel"/>
    <w:tmpl w:val="F63CF2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16596E"/>
    <w:multiLevelType w:val="hybridMultilevel"/>
    <w:tmpl w:val="6F3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DD36DEF"/>
    <w:multiLevelType w:val="hybridMultilevel"/>
    <w:tmpl w:val="583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FD279AF"/>
    <w:multiLevelType w:val="hybridMultilevel"/>
    <w:tmpl w:val="221CF170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4">
    <w:abstractNumId w:val="15"/>
  </w:num>
  <w:num w:numId="5">
    <w:abstractNumId w:val="14"/>
  </w:num>
  <w:num w:numId="6">
    <w:abstractNumId w:val="20"/>
  </w:num>
  <w:num w:numId="7">
    <w:abstractNumId w:val="17"/>
  </w:num>
  <w:num w:numId="8">
    <w:abstractNumId w:val="24"/>
  </w:num>
  <w:num w:numId="9">
    <w:abstractNumId w:val="19"/>
  </w:num>
  <w:num w:numId="10">
    <w:abstractNumId w:val="6"/>
  </w:num>
  <w:num w:numId="11">
    <w:abstractNumId w:val="21"/>
  </w:num>
  <w:num w:numId="12">
    <w:abstractNumId w:val="23"/>
  </w:num>
  <w:num w:numId="13">
    <w:abstractNumId w:val="8"/>
  </w:num>
  <w:num w:numId="14">
    <w:abstractNumId w:val="16"/>
  </w:num>
  <w:num w:numId="15">
    <w:abstractNumId w:val="10"/>
  </w:num>
  <w:num w:numId="16">
    <w:abstractNumId w:val="1"/>
  </w:num>
  <w:num w:numId="17">
    <w:abstractNumId w:val="9"/>
  </w:num>
  <w:num w:numId="18">
    <w:abstractNumId w:val="18"/>
  </w:num>
  <w:num w:numId="19">
    <w:abstractNumId w:val="4"/>
  </w:num>
  <w:num w:numId="20">
    <w:abstractNumId w:val="5"/>
  </w:num>
  <w:num w:numId="21">
    <w:abstractNumId w:val="25"/>
  </w:num>
  <w:num w:numId="22">
    <w:abstractNumId w:val="7"/>
  </w:num>
  <w:num w:numId="23">
    <w:abstractNumId w:val="3"/>
  </w:num>
  <w:num w:numId="24">
    <w:abstractNumId w:val="13"/>
  </w:num>
  <w:num w:numId="25">
    <w:abstractNumId w:val="12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weight="2.5pt" color="none [3200]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38E5"/>
    <w:rsid w:val="00025183"/>
    <w:rsid w:val="00025E58"/>
    <w:rsid w:val="00027451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3C37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5B98"/>
    <w:rsid w:val="000C6D62"/>
    <w:rsid w:val="000D1695"/>
    <w:rsid w:val="000D21A8"/>
    <w:rsid w:val="000D23F1"/>
    <w:rsid w:val="000D48BA"/>
    <w:rsid w:val="000E2419"/>
    <w:rsid w:val="000E54BD"/>
    <w:rsid w:val="000E5F1B"/>
    <w:rsid w:val="000E64CF"/>
    <w:rsid w:val="000E7CFC"/>
    <w:rsid w:val="000F02B2"/>
    <w:rsid w:val="000F392F"/>
    <w:rsid w:val="000F5BA0"/>
    <w:rsid w:val="000F6B65"/>
    <w:rsid w:val="000F7089"/>
    <w:rsid w:val="0010685E"/>
    <w:rsid w:val="00107955"/>
    <w:rsid w:val="00111EC9"/>
    <w:rsid w:val="001129AE"/>
    <w:rsid w:val="00115152"/>
    <w:rsid w:val="00115627"/>
    <w:rsid w:val="0012167E"/>
    <w:rsid w:val="00122C9C"/>
    <w:rsid w:val="00125753"/>
    <w:rsid w:val="00127B90"/>
    <w:rsid w:val="00127DDA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95D5F"/>
    <w:rsid w:val="001A1530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088"/>
    <w:rsid w:val="001B7390"/>
    <w:rsid w:val="001C0CA8"/>
    <w:rsid w:val="001C132E"/>
    <w:rsid w:val="001C2C51"/>
    <w:rsid w:val="001C39B3"/>
    <w:rsid w:val="001C658C"/>
    <w:rsid w:val="001D05B5"/>
    <w:rsid w:val="001D1399"/>
    <w:rsid w:val="001D3752"/>
    <w:rsid w:val="001D47BD"/>
    <w:rsid w:val="001D56CE"/>
    <w:rsid w:val="001D76F6"/>
    <w:rsid w:val="001E2515"/>
    <w:rsid w:val="001E3706"/>
    <w:rsid w:val="001E4E0A"/>
    <w:rsid w:val="001F1103"/>
    <w:rsid w:val="001F117B"/>
    <w:rsid w:val="001F2E18"/>
    <w:rsid w:val="001F5043"/>
    <w:rsid w:val="001F5EDA"/>
    <w:rsid w:val="001F64E0"/>
    <w:rsid w:val="001F7772"/>
    <w:rsid w:val="002006D8"/>
    <w:rsid w:val="00202E57"/>
    <w:rsid w:val="00203A4E"/>
    <w:rsid w:val="00207530"/>
    <w:rsid w:val="0021174B"/>
    <w:rsid w:val="00212203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2717"/>
    <w:rsid w:val="002438B2"/>
    <w:rsid w:val="00245837"/>
    <w:rsid w:val="00250FD9"/>
    <w:rsid w:val="002540D1"/>
    <w:rsid w:val="002540E4"/>
    <w:rsid w:val="00254B55"/>
    <w:rsid w:val="00255D5F"/>
    <w:rsid w:val="00257B68"/>
    <w:rsid w:val="002602DA"/>
    <w:rsid w:val="00260607"/>
    <w:rsid w:val="00262269"/>
    <w:rsid w:val="002710DE"/>
    <w:rsid w:val="00272CB5"/>
    <w:rsid w:val="002765BF"/>
    <w:rsid w:val="0027734E"/>
    <w:rsid w:val="00281EDB"/>
    <w:rsid w:val="002834F3"/>
    <w:rsid w:val="00283BE8"/>
    <w:rsid w:val="00286099"/>
    <w:rsid w:val="00286315"/>
    <w:rsid w:val="00286B12"/>
    <w:rsid w:val="002901EE"/>
    <w:rsid w:val="00290675"/>
    <w:rsid w:val="00292381"/>
    <w:rsid w:val="00292D40"/>
    <w:rsid w:val="0029552E"/>
    <w:rsid w:val="002979C3"/>
    <w:rsid w:val="002A1E8C"/>
    <w:rsid w:val="002A220C"/>
    <w:rsid w:val="002A4215"/>
    <w:rsid w:val="002A489F"/>
    <w:rsid w:val="002A4E7E"/>
    <w:rsid w:val="002B2C31"/>
    <w:rsid w:val="002B413A"/>
    <w:rsid w:val="002B4CAC"/>
    <w:rsid w:val="002C094F"/>
    <w:rsid w:val="002C17E6"/>
    <w:rsid w:val="002C32FB"/>
    <w:rsid w:val="002C3F89"/>
    <w:rsid w:val="002C4810"/>
    <w:rsid w:val="002C7874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0762D"/>
    <w:rsid w:val="00310167"/>
    <w:rsid w:val="003115ED"/>
    <w:rsid w:val="00312A9A"/>
    <w:rsid w:val="003133DF"/>
    <w:rsid w:val="003148D2"/>
    <w:rsid w:val="00314E0C"/>
    <w:rsid w:val="00316202"/>
    <w:rsid w:val="00320DA4"/>
    <w:rsid w:val="003217BE"/>
    <w:rsid w:val="00323473"/>
    <w:rsid w:val="00323635"/>
    <w:rsid w:val="00324E27"/>
    <w:rsid w:val="003254E8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58FC"/>
    <w:rsid w:val="003571B8"/>
    <w:rsid w:val="003622B5"/>
    <w:rsid w:val="00362A05"/>
    <w:rsid w:val="00363044"/>
    <w:rsid w:val="00364981"/>
    <w:rsid w:val="0036544F"/>
    <w:rsid w:val="00367F74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57E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406"/>
    <w:rsid w:val="003D482E"/>
    <w:rsid w:val="003D4BA6"/>
    <w:rsid w:val="003E0AEA"/>
    <w:rsid w:val="003E1888"/>
    <w:rsid w:val="003E19FF"/>
    <w:rsid w:val="003E280F"/>
    <w:rsid w:val="003E292D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099C"/>
    <w:rsid w:val="00413620"/>
    <w:rsid w:val="004150CB"/>
    <w:rsid w:val="00417AA7"/>
    <w:rsid w:val="00420EE5"/>
    <w:rsid w:val="00421114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57A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3B48"/>
    <w:rsid w:val="004650A2"/>
    <w:rsid w:val="0046540B"/>
    <w:rsid w:val="0046708A"/>
    <w:rsid w:val="00470AF6"/>
    <w:rsid w:val="00470E4A"/>
    <w:rsid w:val="00472526"/>
    <w:rsid w:val="00472597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5748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4109"/>
    <w:rsid w:val="004D5522"/>
    <w:rsid w:val="004D5F13"/>
    <w:rsid w:val="004D67FA"/>
    <w:rsid w:val="004D68A9"/>
    <w:rsid w:val="004E25E2"/>
    <w:rsid w:val="004E2BF2"/>
    <w:rsid w:val="004E7031"/>
    <w:rsid w:val="004F0A28"/>
    <w:rsid w:val="004F0A4E"/>
    <w:rsid w:val="004F0F94"/>
    <w:rsid w:val="004F20C0"/>
    <w:rsid w:val="004F3FBF"/>
    <w:rsid w:val="004F74D8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4620F"/>
    <w:rsid w:val="0055297D"/>
    <w:rsid w:val="00552D1C"/>
    <w:rsid w:val="00553062"/>
    <w:rsid w:val="00553962"/>
    <w:rsid w:val="00554692"/>
    <w:rsid w:val="00556A6B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0BA6"/>
    <w:rsid w:val="005915ED"/>
    <w:rsid w:val="0059196F"/>
    <w:rsid w:val="00592A61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2A3D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403EB"/>
    <w:rsid w:val="00641E85"/>
    <w:rsid w:val="00651351"/>
    <w:rsid w:val="00652FB1"/>
    <w:rsid w:val="00653F22"/>
    <w:rsid w:val="00656526"/>
    <w:rsid w:val="00657156"/>
    <w:rsid w:val="006575FB"/>
    <w:rsid w:val="00657694"/>
    <w:rsid w:val="00661336"/>
    <w:rsid w:val="00661CB4"/>
    <w:rsid w:val="00663A43"/>
    <w:rsid w:val="0066466B"/>
    <w:rsid w:val="006668DB"/>
    <w:rsid w:val="00671401"/>
    <w:rsid w:val="00674013"/>
    <w:rsid w:val="006742AA"/>
    <w:rsid w:val="0068151F"/>
    <w:rsid w:val="00687946"/>
    <w:rsid w:val="00687DDB"/>
    <w:rsid w:val="00691556"/>
    <w:rsid w:val="00691F3C"/>
    <w:rsid w:val="0069214B"/>
    <w:rsid w:val="00692BBD"/>
    <w:rsid w:val="00693A0A"/>
    <w:rsid w:val="00695233"/>
    <w:rsid w:val="0069562B"/>
    <w:rsid w:val="0069624D"/>
    <w:rsid w:val="00696E36"/>
    <w:rsid w:val="006A2A5F"/>
    <w:rsid w:val="006A582B"/>
    <w:rsid w:val="006A6299"/>
    <w:rsid w:val="006A6589"/>
    <w:rsid w:val="006B253A"/>
    <w:rsid w:val="006B3F55"/>
    <w:rsid w:val="006B4EC8"/>
    <w:rsid w:val="006B5402"/>
    <w:rsid w:val="006B75C9"/>
    <w:rsid w:val="006C5171"/>
    <w:rsid w:val="006C7993"/>
    <w:rsid w:val="006D034E"/>
    <w:rsid w:val="006D09AF"/>
    <w:rsid w:val="006D28BC"/>
    <w:rsid w:val="006D313A"/>
    <w:rsid w:val="006D4C6C"/>
    <w:rsid w:val="006D5B0F"/>
    <w:rsid w:val="006E044D"/>
    <w:rsid w:val="006E1234"/>
    <w:rsid w:val="006E2848"/>
    <w:rsid w:val="006E2ABE"/>
    <w:rsid w:val="006E2CBC"/>
    <w:rsid w:val="006E4771"/>
    <w:rsid w:val="006E5294"/>
    <w:rsid w:val="006F074E"/>
    <w:rsid w:val="006F1A80"/>
    <w:rsid w:val="006F2555"/>
    <w:rsid w:val="006F2AD5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EF1"/>
    <w:rsid w:val="0074034E"/>
    <w:rsid w:val="007463FF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697"/>
    <w:rsid w:val="007A4FC8"/>
    <w:rsid w:val="007A6FE3"/>
    <w:rsid w:val="007A764D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C7F72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784"/>
    <w:rsid w:val="007F0E33"/>
    <w:rsid w:val="007F2E99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1FC"/>
    <w:rsid w:val="00821D29"/>
    <w:rsid w:val="00821F9D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400"/>
    <w:rsid w:val="00857C68"/>
    <w:rsid w:val="008601D0"/>
    <w:rsid w:val="00860730"/>
    <w:rsid w:val="00862AEE"/>
    <w:rsid w:val="00862D35"/>
    <w:rsid w:val="0086313F"/>
    <w:rsid w:val="008638D5"/>
    <w:rsid w:val="0086765E"/>
    <w:rsid w:val="00871141"/>
    <w:rsid w:val="00872795"/>
    <w:rsid w:val="008737A4"/>
    <w:rsid w:val="00874143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6CDE"/>
    <w:rsid w:val="008A7C5F"/>
    <w:rsid w:val="008B104A"/>
    <w:rsid w:val="008B139B"/>
    <w:rsid w:val="008B4EB4"/>
    <w:rsid w:val="008B5815"/>
    <w:rsid w:val="008B7600"/>
    <w:rsid w:val="008B76F9"/>
    <w:rsid w:val="008B7D6E"/>
    <w:rsid w:val="008C02E0"/>
    <w:rsid w:val="008C1C50"/>
    <w:rsid w:val="008C460B"/>
    <w:rsid w:val="008C4D79"/>
    <w:rsid w:val="008C6313"/>
    <w:rsid w:val="008C657A"/>
    <w:rsid w:val="008D07A2"/>
    <w:rsid w:val="008D2760"/>
    <w:rsid w:val="008D47E9"/>
    <w:rsid w:val="008D68CE"/>
    <w:rsid w:val="008E067C"/>
    <w:rsid w:val="008E3664"/>
    <w:rsid w:val="008E4452"/>
    <w:rsid w:val="008F1A2A"/>
    <w:rsid w:val="008F3A35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079A6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47B16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33AB"/>
    <w:rsid w:val="009756E9"/>
    <w:rsid w:val="009818CF"/>
    <w:rsid w:val="00985847"/>
    <w:rsid w:val="009909BF"/>
    <w:rsid w:val="00993875"/>
    <w:rsid w:val="00995956"/>
    <w:rsid w:val="00997756"/>
    <w:rsid w:val="0099783D"/>
    <w:rsid w:val="009A0D0B"/>
    <w:rsid w:val="009A58B8"/>
    <w:rsid w:val="009B094B"/>
    <w:rsid w:val="009B2A69"/>
    <w:rsid w:val="009B3953"/>
    <w:rsid w:val="009B49B2"/>
    <w:rsid w:val="009B52D1"/>
    <w:rsid w:val="009B5CC3"/>
    <w:rsid w:val="009C000A"/>
    <w:rsid w:val="009C0F48"/>
    <w:rsid w:val="009C3EEC"/>
    <w:rsid w:val="009C4B62"/>
    <w:rsid w:val="009C5EB3"/>
    <w:rsid w:val="009C6568"/>
    <w:rsid w:val="009C7984"/>
    <w:rsid w:val="009D2FDA"/>
    <w:rsid w:val="009D3445"/>
    <w:rsid w:val="009D650E"/>
    <w:rsid w:val="009D78CF"/>
    <w:rsid w:val="009E199F"/>
    <w:rsid w:val="009E1CDB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5DF1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27E85"/>
    <w:rsid w:val="00A3376A"/>
    <w:rsid w:val="00A340AD"/>
    <w:rsid w:val="00A3464D"/>
    <w:rsid w:val="00A34658"/>
    <w:rsid w:val="00A34FDD"/>
    <w:rsid w:val="00A3538E"/>
    <w:rsid w:val="00A35A10"/>
    <w:rsid w:val="00A4038A"/>
    <w:rsid w:val="00A44E1B"/>
    <w:rsid w:val="00A52011"/>
    <w:rsid w:val="00A533B0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038F"/>
    <w:rsid w:val="00A91B63"/>
    <w:rsid w:val="00A9375A"/>
    <w:rsid w:val="00A9757D"/>
    <w:rsid w:val="00AA2CE4"/>
    <w:rsid w:val="00AA304E"/>
    <w:rsid w:val="00AA51FF"/>
    <w:rsid w:val="00AB0038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1686D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1826"/>
    <w:rsid w:val="00B5485F"/>
    <w:rsid w:val="00B54AC2"/>
    <w:rsid w:val="00B55356"/>
    <w:rsid w:val="00B554C7"/>
    <w:rsid w:val="00B57317"/>
    <w:rsid w:val="00B577D8"/>
    <w:rsid w:val="00B620D8"/>
    <w:rsid w:val="00B6288C"/>
    <w:rsid w:val="00B64F0A"/>
    <w:rsid w:val="00B6533B"/>
    <w:rsid w:val="00B670E9"/>
    <w:rsid w:val="00B733A0"/>
    <w:rsid w:val="00B774C8"/>
    <w:rsid w:val="00B80866"/>
    <w:rsid w:val="00B83BB5"/>
    <w:rsid w:val="00B84A08"/>
    <w:rsid w:val="00B85874"/>
    <w:rsid w:val="00B91934"/>
    <w:rsid w:val="00B93BE1"/>
    <w:rsid w:val="00B9435E"/>
    <w:rsid w:val="00B94C6B"/>
    <w:rsid w:val="00B956EB"/>
    <w:rsid w:val="00B96725"/>
    <w:rsid w:val="00B9692A"/>
    <w:rsid w:val="00B96BE2"/>
    <w:rsid w:val="00B96C79"/>
    <w:rsid w:val="00BA3603"/>
    <w:rsid w:val="00BA509A"/>
    <w:rsid w:val="00BA6D33"/>
    <w:rsid w:val="00BB0005"/>
    <w:rsid w:val="00BB2D0D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3B2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17C8"/>
    <w:rsid w:val="00C135DC"/>
    <w:rsid w:val="00C17466"/>
    <w:rsid w:val="00C21D83"/>
    <w:rsid w:val="00C24323"/>
    <w:rsid w:val="00C24471"/>
    <w:rsid w:val="00C2448A"/>
    <w:rsid w:val="00C24EB3"/>
    <w:rsid w:val="00C258CE"/>
    <w:rsid w:val="00C272E4"/>
    <w:rsid w:val="00C30E11"/>
    <w:rsid w:val="00C35246"/>
    <w:rsid w:val="00C37882"/>
    <w:rsid w:val="00C44765"/>
    <w:rsid w:val="00C5065C"/>
    <w:rsid w:val="00C50C64"/>
    <w:rsid w:val="00C5134C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417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42A9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3548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CF6C99"/>
    <w:rsid w:val="00D00A09"/>
    <w:rsid w:val="00D02256"/>
    <w:rsid w:val="00D02EEC"/>
    <w:rsid w:val="00D034BD"/>
    <w:rsid w:val="00D0530C"/>
    <w:rsid w:val="00D05514"/>
    <w:rsid w:val="00D0620C"/>
    <w:rsid w:val="00D10C9D"/>
    <w:rsid w:val="00D12545"/>
    <w:rsid w:val="00D13CEA"/>
    <w:rsid w:val="00D147DB"/>
    <w:rsid w:val="00D16DEE"/>
    <w:rsid w:val="00D21232"/>
    <w:rsid w:val="00D22C81"/>
    <w:rsid w:val="00D233A1"/>
    <w:rsid w:val="00D25955"/>
    <w:rsid w:val="00D307CB"/>
    <w:rsid w:val="00D33615"/>
    <w:rsid w:val="00D33911"/>
    <w:rsid w:val="00D33C19"/>
    <w:rsid w:val="00D35FB0"/>
    <w:rsid w:val="00D36795"/>
    <w:rsid w:val="00D3757F"/>
    <w:rsid w:val="00D404B6"/>
    <w:rsid w:val="00D41783"/>
    <w:rsid w:val="00D41878"/>
    <w:rsid w:val="00D420B0"/>
    <w:rsid w:val="00D44904"/>
    <w:rsid w:val="00D46B6E"/>
    <w:rsid w:val="00D46D34"/>
    <w:rsid w:val="00D47960"/>
    <w:rsid w:val="00D52A6D"/>
    <w:rsid w:val="00D54D90"/>
    <w:rsid w:val="00D61949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3049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068E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1F07"/>
    <w:rsid w:val="00DF63EF"/>
    <w:rsid w:val="00DF6EC9"/>
    <w:rsid w:val="00DF7082"/>
    <w:rsid w:val="00E00BE4"/>
    <w:rsid w:val="00E015E2"/>
    <w:rsid w:val="00E06F69"/>
    <w:rsid w:val="00E1415F"/>
    <w:rsid w:val="00E14C81"/>
    <w:rsid w:val="00E164ED"/>
    <w:rsid w:val="00E21668"/>
    <w:rsid w:val="00E26477"/>
    <w:rsid w:val="00E2725E"/>
    <w:rsid w:val="00E31813"/>
    <w:rsid w:val="00E34A8E"/>
    <w:rsid w:val="00E37F3D"/>
    <w:rsid w:val="00E37F52"/>
    <w:rsid w:val="00E4112F"/>
    <w:rsid w:val="00E412EA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3247"/>
    <w:rsid w:val="00E727E6"/>
    <w:rsid w:val="00E72C58"/>
    <w:rsid w:val="00E746AA"/>
    <w:rsid w:val="00E75678"/>
    <w:rsid w:val="00E76DB1"/>
    <w:rsid w:val="00E76E32"/>
    <w:rsid w:val="00E770B6"/>
    <w:rsid w:val="00E77E24"/>
    <w:rsid w:val="00E85F8F"/>
    <w:rsid w:val="00E861FE"/>
    <w:rsid w:val="00E9032F"/>
    <w:rsid w:val="00E916F1"/>
    <w:rsid w:val="00E919D2"/>
    <w:rsid w:val="00E9330D"/>
    <w:rsid w:val="00EA0D18"/>
    <w:rsid w:val="00EA10A8"/>
    <w:rsid w:val="00EA19CE"/>
    <w:rsid w:val="00EA38F2"/>
    <w:rsid w:val="00EA553E"/>
    <w:rsid w:val="00EA5F88"/>
    <w:rsid w:val="00EA682B"/>
    <w:rsid w:val="00EA6876"/>
    <w:rsid w:val="00EA7934"/>
    <w:rsid w:val="00EB31E0"/>
    <w:rsid w:val="00EB4571"/>
    <w:rsid w:val="00EB4A8C"/>
    <w:rsid w:val="00EB505C"/>
    <w:rsid w:val="00EB53D9"/>
    <w:rsid w:val="00EB798D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426D"/>
    <w:rsid w:val="00EF7409"/>
    <w:rsid w:val="00F00293"/>
    <w:rsid w:val="00F01579"/>
    <w:rsid w:val="00F01BC7"/>
    <w:rsid w:val="00F025E1"/>
    <w:rsid w:val="00F026DF"/>
    <w:rsid w:val="00F029CC"/>
    <w:rsid w:val="00F02F31"/>
    <w:rsid w:val="00F03834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0C9"/>
    <w:rsid w:val="00F571CB"/>
    <w:rsid w:val="00F60850"/>
    <w:rsid w:val="00F61C9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B4"/>
    <w:rsid w:val="00F850EA"/>
    <w:rsid w:val="00F86EB8"/>
    <w:rsid w:val="00F93B24"/>
    <w:rsid w:val="00F948FA"/>
    <w:rsid w:val="00F94DAE"/>
    <w:rsid w:val="00F968B6"/>
    <w:rsid w:val="00FA0290"/>
    <w:rsid w:val="00FA0700"/>
    <w:rsid w:val="00FA109E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6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05A2187D"/>
    <w:rsid w:val="09D4F38C"/>
    <w:rsid w:val="1C2D3781"/>
    <w:rsid w:val="2C5A8D3E"/>
    <w:rsid w:val="31FB6AD0"/>
    <w:rsid w:val="40301538"/>
    <w:rsid w:val="4F71B29A"/>
    <w:rsid w:val="55856338"/>
    <w:rsid w:val="562FA002"/>
    <w:rsid w:val="5AE22ECB"/>
    <w:rsid w:val="615C5E0C"/>
    <w:rsid w:val="6950B3C9"/>
    <w:rsid w:val="7419D3AD"/>
    <w:rsid w:val="768796CA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weight="2.5pt" color="none [3200]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A35"/>
    <w:pPr>
      <w:spacing w:before="200" w:after="80"/>
      <w:ind w:firstLine="0"/>
      <w:outlineLvl w:val="3"/>
    </w:pPr>
    <w:rPr>
      <w:rFonts w:ascii="Cambria" w:hAnsi="Cambria"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rsid w:val="008F3A35"/>
    <w:rPr>
      <w:rFonts w:ascii="Cambria" w:hAnsi="Cambria"/>
      <w:iCs/>
      <w:sz w:val="24"/>
      <w:szCs w:val="24"/>
      <w:lang w:bidi="en-US"/>
    </w:rPr>
  </w:style>
  <w:style w:type="character" w:styleId="Heading5Char" w:customStyle="1">
    <w:name w:val="Heading 5 Char"/>
    <w:link w:val="Heading5"/>
    <w:uiPriority w:val="9"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styleId="TitleChar" w:customStyle="1">
    <w:name w:val="Title Char"/>
    <w:link w:val="Title"/>
    <w:uiPriority w:val="10"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styleId="SubtitleChar" w:customStyle="1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styleId="NoSpacingChar" w:customStyle="1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styleId="QuoteChar" w:customStyle="1">
    <w:name w:val="Quote Char"/>
    <w:link w:val="Quote"/>
    <w:uiPriority w:val="29"/>
    <w:rsid w:val="00FA2B4D"/>
    <w:rPr>
      <w:rFonts w:ascii="Cambria" w:hAnsi="Cambria" w:eastAsia="Times New Roman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styleId="IntenseQuoteChar" w:customStyle="1">
    <w:name w:val="Intense Quote Char"/>
    <w:link w:val="IntenseQuote"/>
    <w:uiPriority w:val="30"/>
    <w:rsid w:val="00FA2B4D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styleId="LogoText" w:customStyle="1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styleId="CommentTextChar" w:customStyle="1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styleId="HeaderChar" w:customStyle="1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styleId="BulletL1" w:customStyle="1">
    <w:name w:val="Bullet_L1"/>
    <w:basedOn w:val="Normal"/>
    <w:rsid w:val="00FC1466"/>
    <w:pPr>
      <w:numPr>
        <w:numId w:val="1"/>
      </w:numPr>
      <w:spacing w:after="60"/>
    </w:pPr>
  </w:style>
  <w:style w:type="paragraph" w:styleId="figuretextbb" w:customStyle="1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DateChar" w:customStyle="1">
    <w:name w:val="Date Char"/>
    <w:link w:val="Date"/>
    <w:rsid w:val="00A61302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character" w:styleId="BodyTextChar" w:customStyle="1">
    <w:name w:val="Body Text Char"/>
    <w:basedOn w:val="DefaultParagraphFont"/>
    <w:uiPriority w:val="99"/>
    <w:semiHidden/>
    <w:rsid w:val="00CE51B1"/>
  </w:style>
  <w:style w:type="character" w:styleId="BodyTextChar1" w:customStyle="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paragraph" w:styleId="CEC00D05F4354E1094F28D836D46DBBF" w:customStyle="1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styleId="OmniPage1" w:customStyle="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styleId="GridTable4-Accent51" w:customStyle="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styleId="ListParagraphChar" w:customStyle="1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body-el-text" w:customStyle="1">
    <w:name w:val="body-el-text"/>
    <w:basedOn w:val="Normal"/>
    <w:rsid w:val="0011562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paragraph" w:customStyle="1">
    <w:name w:val="paragraph"/>
    <w:basedOn w:val="Normal"/>
    <w:rsid w:val="0041362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val="en-IN" w:eastAsia="en-IN" w:bidi="ar-SA"/>
    </w:rPr>
  </w:style>
  <w:style w:type="character" w:styleId="normaltextrun" w:customStyle="1">
    <w:name w:val="normaltextrun"/>
    <w:basedOn w:val="DefaultParagraphFont"/>
    <w:rsid w:val="00413620"/>
  </w:style>
  <w:style w:type="character" w:styleId="eop" w:customStyle="1">
    <w:name w:val="eop"/>
    <w:basedOn w:val="DefaultParagraphFont"/>
    <w:rsid w:val="00413620"/>
  </w:style>
  <w:style w:type="character" w:styleId="unsupportedobjecttext" w:customStyle="1">
    <w:name w:val="unsupportedobjecttext"/>
    <w:basedOn w:val="DefaultParagraphFont"/>
    <w:rsid w:val="00413620"/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733AB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9733AB"/>
  </w:style>
  <w:style w:type="character" w:styleId="Mention">
    <w:name w:val="Mention"/>
    <w:basedOn w:val="DefaultParagraphFont"/>
    <w:uiPriority w:val="99"/>
    <w:semiHidden/>
    <w:unhideWhenUsed/>
    <w:rsid w:val="009733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6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8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2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3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2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8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3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4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9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8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3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9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6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1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3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8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5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8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1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2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6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8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7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8" /><Relationship Type="http://schemas.openxmlformats.org/officeDocument/2006/relationships/image" Target="media/image1.jpe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customXml" Target="../customXml/item5.xml" Id="rId5" /><Relationship Type="http://schemas.openxmlformats.org/officeDocument/2006/relationships/hyperlink" Target="https://lnttsgroup.sharepoint.com/sites/GEA/Global%20Engineering%20Academy/GEA%20Insights/Genesis/Shared%20Documents/Submission/MYSORE/2009MYSEMB/Foundation/Applied%20SDLC%20with%20Software%20Testing/99002439/FINAL.docx" TargetMode="External" Id="rId15" /><Relationship Type="http://schemas.openxmlformats.org/officeDocument/2006/relationships/theme" Target="theme/theme1.xml" Id="rId23" /><Relationship Type="http://schemas.openxmlformats.org/officeDocument/2006/relationships/webSettings" Target="webSetting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image" Target="media/image2.jpg" Id="rId14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60901c9b4d5e40f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f984-7661-4221-8120-ce995083b516}"/>
      </w:docPartPr>
      <w:docPartBody>
        <w:p w14:paraId="1242C2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4A7269-1ED7-4006-AED2-618167B471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A87953D-32CB-4F02-A149-8D03C6ABB6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515e9-6a52-44db-826a-ae9f46091af2"/>
    <ds:schemaRef ds:uri="e5b49feb-88bd-4209-98d5-8396f300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F2B7985C-8677-4DD0-9EA1-5840A56BB4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GEA Syllabus Template.dotx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&lt;Title of Proposal&gt;</dc:title>
  <dc:creator>Pagala Prithvi Sekhar</dc:creator>
  <keywords>GEA;Global Engineering Academy;MBSE</keywords>
  <lastModifiedBy>Akshansh Mishra</lastModifiedBy>
  <revision>9</revision>
  <lastPrinted>2014-03-29T07:34:00.0000000Z</lastPrinted>
  <dcterms:created xsi:type="dcterms:W3CDTF">2020-10-09T04:14:00.0000000Z</dcterms:created>
  <dcterms:modified xsi:type="dcterms:W3CDTF">2021-02-15T08:05:23.9353142Z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0x010100AF92BFE26D0BA54ABBEE36C4D2E05585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